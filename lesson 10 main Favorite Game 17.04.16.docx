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B04" w:rsidRDefault="007E0B04" w:rsidP="00D503B9">
      <w:pPr>
        <w:jc w:val="both"/>
        <w:rPr>
          <w:sz w:val="24"/>
          <w:szCs w:val="24"/>
          <w:lang w:val="en-US"/>
        </w:rPr>
      </w:pPr>
      <w:r>
        <w:rPr>
          <w:sz w:val="24"/>
          <w:szCs w:val="24"/>
          <w:lang w:val="en-US"/>
        </w:rPr>
        <w:t>Lesson 10.</w:t>
      </w:r>
    </w:p>
    <w:p w:rsidR="007E0B04" w:rsidRDefault="007E0B04" w:rsidP="00D503B9">
      <w:pPr>
        <w:jc w:val="both"/>
        <w:rPr>
          <w:sz w:val="24"/>
          <w:szCs w:val="24"/>
          <w:lang w:val="en-US"/>
        </w:rPr>
      </w:pPr>
      <w:r>
        <w:rPr>
          <w:sz w:val="24"/>
          <w:szCs w:val="24"/>
          <w:lang w:val="en-US"/>
        </w:rPr>
        <w:t>HOME Tasks</w:t>
      </w:r>
    </w:p>
    <w:p w:rsidR="007E0B04" w:rsidRPr="00332E0D" w:rsidRDefault="007E0B04" w:rsidP="00D503B9">
      <w:pPr>
        <w:rPr>
          <w:sz w:val="24"/>
          <w:szCs w:val="24"/>
          <w:lang w:val="en-US"/>
        </w:rPr>
      </w:pPr>
      <w:r>
        <w:rPr>
          <w:sz w:val="24"/>
          <w:szCs w:val="24"/>
          <w:lang w:val="en-US"/>
        </w:rPr>
        <w:t xml:space="preserve">Task 10.1 - </w:t>
      </w:r>
      <w:r w:rsidRPr="00332E0D">
        <w:rPr>
          <w:sz w:val="24"/>
          <w:szCs w:val="24"/>
          <w:lang w:val="en-US"/>
        </w:rPr>
        <w:t>Learn the vocabulary and make 1 sentence with every word.</w:t>
      </w:r>
    </w:p>
    <w:p w:rsidR="007E0B04" w:rsidRDefault="007E0B04" w:rsidP="00D503B9">
      <w:pPr>
        <w:pStyle w:val="NoSpacing"/>
        <w:numPr>
          <w:ilvl w:val="0"/>
          <w:numId w:val="17"/>
        </w:numPr>
        <w:jc w:val="both"/>
        <w:rPr>
          <w:sz w:val="24"/>
          <w:szCs w:val="24"/>
          <w:lang w:val="en-US"/>
        </w:rPr>
      </w:pPr>
      <w:r w:rsidRPr="00D503B9">
        <w:rPr>
          <w:sz w:val="24"/>
          <w:szCs w:val="24"/>
          <w:lang w:val="en-US"/>
        </w:rPr>
        <w:t>I was an addicting from computer game last year.</w:t>
      </w:r>
    </w:p>
    <w:p w:rsidR="007E0B04" w:rsidRDefault="007E0B04" w:rsidP="00D503B9">
      <w:pPr>
        <w:pStyle w:val="NoSpacing"/>
        <w:numPr>
          <w:ilvl w:val="0"/>
          <w:numId w:val="17"/>
        </w:numPr>
        <w:jc w:val="both"/>
        <w:rPr>
          <w:sz w:val="24"/>
          <w:szCs w:val="24"/>
          <w:lang w:val="en-US"/>
        </w:rPr>
      </w:pPr>
      <w:r>
        <w:rPr>
          <w:sz w:val="24"/>
          <w:szCs w:val="24"/>
          <w:lang w:val="en-US"/>
        </w:rPr>
        <w:t>At that time I was really the time-waster.</w:t>
      </w:r>
    </w:p>
    <w:p w:rsidR="007E0B04" w:rsidRDefault="007E0B04" w:rsidP="00D503B9">
      <w:pPr>
        <w:pStyle w:val="NoSpacing"/>
        <w:numPr>
          <w:ilvl w:val="0"/>
          <w:numId w:val="17"/>
        </w:numPr>
        <w:jc w:val="both"/>
        <w:rPr>
          <w:sz w:val="24"/>
          <w:szCs w:val="24"/>
          <w:lang w:val="en-US"/>
        </w:rPr>
      </w:pPr>
      <w:r>
        <w:rPr>
          <w:sz w:val="24"/>
          <w:szCs w:val="24"/>
          <w:lang w:val="en-US"/>
        </w:rPr>
        <w:t>Many</w:t>
      </w:r>
      <w:r w:rsidRPr="00332E0D">
        <w:rPr>
          <w:sz w:val="24"/>
          <w:szCs w:val="24"/>
          <w:lang w:val="en-US"/>
        </w:rPr>
        <w:t xml:space="preserve"> </w:t>
      </w:r>
      <w:r>
        <w:rPr>
          <w:sz w:val="24"/>
          <w:szCs w:val="24"/>
          <w:lang w:val="en-US"/>
        </w:rPr>
        <w:t>rot potatoes are in the cellar.</w:t>
      </w:r>
    </w:p>
    <w:p w:rsidR="007E0B04" w:rsidRDefault="007E0B04" w:rsidP="00D503B9">
      <w:pPr>
        <w:pStyle w:val="NoSpacing"/>
        <w:numPr>
          <w:ilvl w:val="0"/>
          <w:numId w:val="17"/>
        </w:numPr>
        <w:jc w:val="both"/>
        <w:rPr>
          <w:sz w:val="24"/>
          <w:szCs w:val="24"/>
          <w:lang w:val="en-US"/>
        </w:rPr>
      </w:pPr>
      <w:r>
        <w:rPr>
          <w:sz w:val="24"/>
          <w:szCs w:val="24"/>
          <w:lang w:val="en-US"/>
        </w:rPr>
        <w:t>My last game was not violent, but sometimes you need to kill your adversary.</w:t>
      </w:r>
    </w:p>
    <w:p w:rsidR="007E0B04" w:rsidRDefault="007E0B04" w:rsidP="00D503B9">
      <w:pPr>
        <w:pStyle w:val="NoSpacing"/>
        <w:numPr>
          <w:ilvl w:val="0"/>
          <w:numId w:val="17"/>
        </w:numPr>
        <w:jc w:val="both"/>
        <w:rPr>
          <w:sz w:val="24"/>
          <w:szCs w:val="24"/>
          <w:lang w:val="en-US"/>
        </w:rPr>
      </w:pPr>
      <w:r>
        <w:rPr>
          <w:sz w:val="24"/>
          <w:szCs w:val="24"/>
          <w:lang w:val="en-US"/>
        </w:rPr>
        <w:t>Every game has forum for players' communication and often they blame one another in violent behavior.</w:t>
      </w:r>
    </w:p>
    <w:p w:rsidR="007E0B04" w:rsidRDefault="007E0B04" w:rsidP="00D503B9">
      <w:pPr>
        <w:pStyle w:val="NoSpacing"/>
        <w:numPr>
          <w:ilvl w:val="0"/>
          <w:numId w:val="17"/>
        </w:numPr>
        <w:jc w:val="both"/>
        <w:rPr>
          <w:sz w:val="24"/>
          <w:szCs w:val="24"/>
          <w:lang w:val="en-US"/>
        </w:rPr>
      </w:pPr>
      <w:r>
        <w:rPr>
          <w:sz w:val="24"/>
          <w:szCs w:val="24"/>
          <w:lang w:val="en-US"/>
        </w:rPr>
        <w:t>You should commit all home tasks to have a good recommendations.</w:t>
      </w:r>
    </w:p>
    <w:p w:rsidR="007E0B04" w:rsidRDefault="007E0B04" w:rsidP="00D503B9">
      <w:pPr>
        <w:pStyle w:val="NoSpacing"/>
        <w:numPr>
          <w:ilvl w:val="0"/>
          <w:numId w:val="17"/>
        </w:numPr>
        <w:jc w:val="both"/>
        <w:rPr>
          <w:sz w:val="24"/>
          <w:szCs w:val="24"/>
          <w:lang w:val="en-US"/>
        </w:rPr>
      </w:pPr>
      <w:r>
        <w:rPr>
          <w:sz w:val="24"/>
          <w:szCs w:val="24"/>
          <w:lang w:val="en-US"/>
        </w:rPr>
        <w:t>The girls like guys with bad behavior.</w:t>
      </w:r>
    </w:p>
    <w:p w:rsidR="007E0B04" w:rsidRDefault="007E0B04" w:rsidP="00D503B9">
      <w:pPr>
        <w:pStyle w:val="NoSpacing"/>
        <w:numPr>
          <w:ilvl w:val="0"/>
          <w:numId w:val="17"/>
        </w:numPr>
        <w:jc w:val="both"/>
        <w:rPr>
          <w:sz w:val="24"/>
          <w:szCs w:val="24"/>
          <w:lang w:val="en-US"/>
        </w:rPr>
      </w:pPr>
      <w:r>
        <w:rPr>
          <w:sz w:val="24"/>
          <w:szCs w:val="24"/>
          <w:lang w:val="en-US"/>
        </w:rPr>
        <w:t>If you know English better than other applicants you have some benefit on interview.</w:t>
      </w:r>
    </w:p>
    <w:p w:rsidR="007E0B04" w:rsidRDefault="007E0B04" w:rsidP="00D503B9">
      <w:pPr>
        <w:pStyle w:val="NoSpacing"/>
        <w:numPr>
          <w:ilvl w:val="0"/>
          <w:numId w:val="17"/>
        </w:numPr>
        <w:jc w:val="both"/>
        <w:rPr>
          <w:sz w:val="24"/>
          <w:szCs w:val="24"/>
          <w:lang w:val="en-US"/>
        </w:rPr>
      </w:pPr>
      <w:r>
        <w:rPr>
          <w:sz w:val="24"/>
          <w:szCs w:val="24"/>
          <w:lang w:val="en-US"/>
        </w:rPr>
        <w:t>Smart electronic car in the nearest future is reality.</w:t>
      </w:r>
    </w:p>
    <w:p w:rsidR="007E0B04" w:rsidRDefault="007E0B04" w:rsidP="00D503B9">
      <w:pPr>
        <w:pStyle w:val="NoSpacing"/>
        <w:numPr>
          <w:ilvl w:val="0"/>
          <w:numId w:val="17"/>
        </w:numPr>
        <w:jc w:val="both"/>
        <w:rPr>
          <w:sz w:val="24"/>
          <w:szCs w:val="24"/>
          <w:lang w:val="en-US"/>
        </w:rPr>
      </w:pPr>
      <w:r>
        <w:rPr>
          <w:sz w:val="24"/>
          <w:szCs w:val="24"/>
          <w:lang w:val="en-US"/>
        </w:rPr>
        <w:t>You would develop yourself hard skills to be a good programmer.</w:t>
      </w:r>
    </w:p>
    <w:p w:rsidR="007E0B04" w:rsidRDefault="007E0B04" w:rsidP="00D503B9">
      <w:pPr>
        <w:pStyle w:val="NoSpacing"/>
        <w:numPr>
          <w:ilvl w:val="0"/>
          <w:numId w:val="17"/>
        </w:numPr>
        <w:jc w:val="both"/>
        <w:rPr>
          <w:sz w:val="24"/>
          <w:szCs w:val="24"/>
          <w:lang w:val="en-US"/>
        </w:rPr>
      </w:pPr>
      <w:r>
        <w:rPr>
          <w:sz w:val="24"/>
          <w:szCs w:val="24"/>
          <w:lang w:val="en-US"/>
        </w:rPr>
        <w:t>Laptop is harmful if you sleep with them.</w:t>
      </w:r>
    </w:p>
    <w:p w:rsidR="007E0B04" w:rsidRDefault="007E0B04" w:rsidP="00D503B9">
      <w:pPr>
        <w:pStyle w:val="NoSpacing"/>
        <w:numPr>
          <w:ilvl w:val="0"/>
          <w:numId w:val="17"/>
        </w:numPr>
        <w:jc w:val="both"/>
        <w:rPr>
          <w:sz w:val="24"/>
          <w:szCs w:val="24"/>
          <w:lang w:val="en-US"/>
        </w:rPr>
      </w:pPr>
      <w:r>
        <w:rPr>
          <w:sz w:val="24"/>
          <w:szCs w:val="24"/>
          <w:lang w:val="en-US"/>
        </w:rPr>
        <w:t>The real IT workout is high rarity for beginner programmers.</w:t>
      </w:r>
    </w:p>
    <w:p w:rsidR="007E0B04" w:rsidRDefault="007E0B04" w:rsidP="00D503B9">
      <w:pPr>
        <w:pStyle w:val="NoSpacing"/>
        <w:numPr>
          <w:ilvl w:val="0"/>
          <w:numId w:val="17"/>
        </w:numPr>
        <w:jc w:val="both"/>
        <w:rPr>
          <w:sz w:val="24"/>
          <w:szCs w:val="24"/>
          <w:lang w:val="en-US"/>
        </w:rPr>
      </w:pPr>
      <w:r>
        <w:rPr>
          <w:sz w:val="24"/>
          <w:szCs w:val="24"/>
          <w:lang w:val="en-US"/>
        </w:rPr>
        <w:t>The games develop spatial orientation to people.</w:t>
      </w:r>
    </w:p>
    <w:p w:rsidR="007E0B04" w:rsidRDefault="007E0B04" w:rsidP="00D503B9">
      <w:pPr>
        <w:pStyle w:val="NoSpacing"/>
        <w:numPr>
          <w:ilvl w:val="0"/>
          <w:numId w:val="17"/>
        </w:numPr>
        <w:jc w:val="both"/>
        <w:rPr>
          <w:sz w:val="24"/>
          <w:szCs w:val="24"/>
          <w:lang w:val="en-US"/>
        </w:rPr>
      </w:pPr>
      <w:r>
        <w:rPr>
          <w:sz w:val="24"/>
          <w:szCs w:val="24"/>
          <w:lang w:val="en-US"/>
        </w:rPr>
        <w:t>There are many different diseases emerge in the children who spend much time for games.</w:t>
      </w:r>
    </w:p>
    <w:p w:rsidR="007E0B04" w:rsidRDefault="007E0B04" w:rsidP="00D503B9">
      <w:pPr>
        <w:pStyle w:val="NoSpacing"/>
        <w:numPr>
          <w:ilvl w:val="0"/>
          <w:numId w:val="17"/>
        </w:numPr>
        <w:jc w:val="both"/>
        <w:rPr>
          <w:sz w:val="24"/>
          <w:szCs w:val="24"/>
          <w:lang w:val="en-US"/>
        </w:rPr>
      </w:pPr>
      <w:r w:rsidRPr="0026681F">
        <w:rPr>
          <w:sz w:val="24"/>
          <w:szCs w:val="24"/>
          <w:lang w:val="en-US"/>
        </w:rPr>
        <w:t>All the HR-managers are forcing the applicants to replay to crazy questions.</w:t>
      </w:r>
    </w:p>
    <w:p w:rsidR="007E0B04" w:rsidRDefault="007E0B04" w:rsidP="00D503B9">
      <w:pPr>
        <w:pStyle w:val="NoSpacing"/>
        <w:numPr>
          <w:ilvl w:val="0"/>
          <w:numId w:val="17"/>
        </w:numPr>
        <w:jc w:val="both"/>
        <w:rPr>
          <w:sz w:val="24"/>
          <w:szCs w:val="24"/>
          <w:lang w:val="en-US"/>
        </w:rPr>
      </w:pPr>
      <w:r>
        <w:rPr>
          <w:sz w:val="24"/>
          <w:szCs w:val="24"/>
          <w:lang w:val="en-US"/>
        </w:rPr>
        <w:t>Flexibility is a wonderful character trait in any business direction.</w:t>
      </w:r>
    </w:p>
    <w:p w:rsidR="007E0B04" w:rsidRDefault="007E0B04" w:rsidP="00D503B9">
      <w:pPr>
        <w:pStyle w:val="NoSpacing"/>
        <w:numPr>
          <w:ilvl w:val="0"/>
          <w:numId w:val="17"/>
        </w:numPr>
        <w:jc w:val="both"/>
        <w:rPr>
          <w:sz w:val="24"/>
          <w:szCs w:val="24"/>
          <w:lang w:val="en-US"/>
        </w:rPr>
      </w:pPr>
      <w:r>
        <w:rPr>
          <w:sz w:val="24"/>
          <w:szCs w:val="24"/>
          <w:lang w:val="en-US"/>
        </w:rPr>
        <w:t xml:space="preserve">My anticipation in salary was </w:t>
      </w:r>
      <w:r w:rsidRPr="0026681F">
        <w:rPr>
          <w:sz w:val="24"/>
          <w:szCs w:val="24"/>
          <w:lang w:val="en-US"/>
        </w:rPr>
        <w:t xml:space="preserve">less </w:t>
      </w:r>
      <w:r>
        <w:rPr>
          <w:sz w:val="24"/>
          <w:szCs w:val="24"/>
          <w:lang w:val="en-US"/>
        </w:rPr>
        <w:t>than I have now.</w:t>
      </w:r>
    </w:p>
    <w:p w:rsidR="007E0B04" w:rsidRDefault="007E0B04" w:rsidP="00D503B9">
      <w:pPr>
        <w:pStyle w:val="NoSpacing"/>
        <w:numPr>
          <w:ilvl w:val="0"/>
          <w:numId w:val="17"/>
        </w:numPr>
        <w:jc w:val="both"/>
        <w:rPr>
          <w:sz w:val="24"/>
          <w:szCs w:val="24"/>
          <w:lang w:val="en-US"/>
        </w:rPr>
      </w:pPr>
      <w:r>
        <w:rPr>
          <w:sz w:val="24"/>
          <w:szCs w:val="24"/>
          <w:lang w:val="en-US"/>
        </w:rPr>
        <w:t>Quantitative indicator in code lines do not mean that code is good.</w:t>
      </w:r>
    </w:p>
    <w:p w:rsidR="007E0B04" w:rsidRDefault="007E0B04" w:rsidP="00D503B9">
      <w:pPr>
        <w:pStyle w:val="NoSpacing"/>
        <w:numPr>
          <w:ilvl w:val="0"/>
          <w:numId w:val="17"/>
        </w:numPr>
        <w:jc w:val="both"/>
        <w:rPr>
          <w:sz w:val="24"/>
          <w:szCs w:val="24"/>
          <w:lang w:val="en-US"/>
        </w:rPr>
      </w:pPr>
      <w:r>
        <w:rPr>
          <w:sz w:val="24"/>
          <w:szCs w:val="24"/>
          <w:lang w:val="en-US"/>
        </w:rPr>
        <w:t>Big perseverance the key to success.</w:t>
      </w:r>
    </w:p>
    <w:p w:rsidR="007E0B04" w:rsidRDefault="007E0B04" w:rsidP="00D503B9">
      <w:pPr>
        <w:pStyle w:val="NoSpacing"/>
        <w:numPr>
          <w:ilvl w:val="0"/>
          <w:numId w:val="17"/>
        </w:numPr>
        <w:jc w:val="both"/>
        <w:rPr>
          <w:sz w:val="24"/>
          <w:szCs w:val="24"/>
          <w:lang w:val="en-US"/>
        </w:rPr>
      </w:pPr>
      <w:r>
        <w:rPr>
          <w:sz w:val="24"/>
          <w:szCs w:val="24"/>
          <w:lang w:val="en-US"/>
        </w:rPr>
        <w:t>The obesity prevents to play games as good as you can without it.</w:t>
      </w:r>
    </w:p>
    <w:p w:rsidR="007E0B04" w:rsidRDefault="007E0B04" w:rsidP="00D503B9">
      <w:pPr>
        <w:pStyle w:val="NoSpacing"/>
        <w:numPr>
          <w:ilvl w:val="0"/>
          <w:numId w:val="17"/>
        </w:numPr>
        <w:jc w:val="both"/>
        <w:rPr>
          <w:sz w:val="24"/>
          <w:szCs w:val="24"/>
          <w:lang w:val="en-US"/>
        </w:rPr>
      </w:pPr>
      <w:r w:rsidRPr="00EF0ED9">
        <w:rPr>
          <w:sz w:val="24"/>
          <w:szCs w:val="24"/>
          <w:lang w:val="en-US"/>
        </w:rPr>
        <w:t>Self-confidence the most needed hard skill for any boss</w:t>
      </w:r>
      <w:r>
        <w:rPr>
          <w:sz w:val="24"/>
          <w:szCs w:val="24"/>
          <w:lang w:val="en-US"/>
        </w:rPr>
        <w:t>.</w:t>
      </w:r>
    </w:p>
    <w:p w:rsidR="007E0B04" w:rsidRPr="00EF0ED9" w:rsidRDefault="007E0B04" w:rsidP="00D503B9">
      <w:pPr>
        <w:pStyle w:val="NoSpacing"/>
        <w:numPr>
          <w:ilvl w:val="0"/>
          <w:numId w:val="17"/>
        </w:numPr>
        <w:jc w:val="both"/>
        <w:rPr>
          <w:sz w:val="24"/>
          <w:szCs w:val="24"/>
          <w:lang w:val="en-US"/>
        </w:rPr>
      </w:pPr>
      <w:r>
        <w:rPr>
          <w:sz w:val="24"/>
          <w:szCs w:val="24"/>
          <w:lang w:val="en-US"/>
        </w:rPr>
        <w:t>If you will play games too much you will have mental disorder.</w:t>
      </w:r>
    </w:p>
    <w:p w:rsidR="007E0B04" w:rsidRDefault="007E0B04" w:rsidP="00332E0D">
      <w:pPr>
        <w:pStyle w:val="NoSpacing"/>
        <w:ind w:left="360"/>
        <w:jc w:val="both"/>
        <w:rPr>
          <w:sz w:val="24"/>
          <w:szCs w:val="24"/>
          <w:lang w:val="en-US"/>
        </w:rPr>
      </w:pPr>
    </w:p>
    <w:p w:rsidR="007E0B04" w:rsidRDefault="007E0B04" w:rsidP="00332E0D">
      <w:pPr>
        <w:pStyle w:val="NoSpacing"/>
        <w:jc w:val="both"/>
        <w:rPr>
          <w:sz w:val="24"/>
          <w:szCs w:val="24"/>
          <w:lang w:val="en-US"/>
        </w:rPr>
      </w:pPr>
      <w:r>
        <w:rPr>
          <w:sz w:val="24"/>
          <w:szCs w:val="24"/>
          <w:lang w:val="en-US"/>
        </w:rPr>
        <w:t xml:space="preserve">Task 10.2 - </w:t>
      </w:r>
      <w:r w:rsidRPr="00332E0D">
        <w:rPr>
          <w:sz w:val="24"/>
          <w:szCs w:val="24"/>
          <w:lang w:val="en-US"/>
        </w:rPr>
        <w:t>Translate the sentences from Ukrainian into English</w:t>
      </w:r>
    </w:p>
    <w:p w:rsidR="007E0B04" w:rsidRDefault="007E0B04" w:rsidP="00A65714">
      <w:pPr>
        <w:pStyle w:val="NoSpacing"/>
        <w:numPr>
          <w:ilvl w:val="0"/>
          <w:numId w:val="19"/>
        </w:numPr>
        <w:jc w:val="both"/>
        <w:rPr>
          <w:sz w:val="24"/>
          <w:szCs w:val="24"/>
          <w:lang w:val="en-US"/>
        </w:rPr>
      </w:pPr>
      <w:r>
        <w:rPr>
          <w:sz w:val="24"/>
          <w:szCs w:val="24"/>
          <w:lang w:val="en-US"/>
        </w:rPr>
        <w:t>A big quantitative of people has addicting from computer games.</w:t>
      </w:r>
    </w:p>
    <w:p w:rsidR="007E0B04" w:rsidRDefault="007E0B04" w:rsidP="00A65714">
      <w:pPr>
        <w:pStyle w:val="NoSpacing"/>
        <w:numPr>
          <w:ilvl w:val="0"/>
          <w:numId w:val="19"/>
        </w:numPr>
        <w:jc w:val="both"/>
        <w:rPr>
          <w:sz w:val="24"/>
          <w:szCs w:val="24"/>
          <w:lang w:val="en-US"/>
        </w:rPr>
      </w:pPr>
      <w:r>
        <w:rPr>
          <w:sz w:val="24"/>
          <w:szCs w:val="24"/>
          <w:lang w:val="en-US"/>
        </w:rPr>
        <w:t>Some people think that games make people a violent and rot the brain.</w:t>
      </w:r>
    </w:p>
    <w:p w:rsidR="007E0B04" w:rsidRDefault="007E0B04" w:rsidP="00A65714">
      <w:pPr>
        <w:pStyle w:val="NoSpacing"/>
        <w:numPr>
          <w:ilvl w:val="0"/>
          <w:numId w:val="19"/>
        </w:numPr>
        <w:jc w:val="both"/>
        <w:rPr>
          <w:sz w:val="24"/>
          <w:szCs w:val="24"/>
          <w:lang w:val="en-US"/>
        </w:rPr>
      </w:pPr>
      <w:r>
        <w:rPr>
          <w:sz w:val="24"/>
          <w:szCs w:val="24"/>
          <w:lang w:val="en-US"/>
        </w:rPr>
        <w:t>The games are forcing the players to be a flexible, quick thinking, analysis and take the right solutions.</w:t>
      </w:r>
    </w:p>
    <w:p w:rsidR="007E0B04" w:rsidRDefault="007E0B04" w:rsidP="00A65714">
      <w:pPr>
        <w:pStyle w:val="NoSpacing"/>
        <w:numPr>
          <w:ilvl w:val="0"/>
          <w:numId w:val="19"/>
        </w:numPr>
        <w:jc w:val="both"/>
        <w:rPr>
          <w:sz w:val="24"/>
          <w:szCs w:val="24"/>
          <w:lang w:val="en-US"/>
        </w:rPr>
      </w:pPr>
      <w:r>
        <w:rPr>
          <w:sz w:val="24"/>
          <w:szCs w:val="24"/>
          <w:lang w:val="en-US"/>
        </w:rPr>
        <w:t>Violent computer games provoke young people to commit anti-social behavior.</w:t>
      </w:r>
    </w:p>
    <w:p w:rsidR="007E0B04" w:rsidRDefault="007E0B04" w:rsidP="00A65714">
      <w:pPr>
        <w:pStyle w:val="NoSpacing"/>
        <w:numPr>
          <w:ilvl w:val="0"/>
          <w:numId w:val="19"/>
        </w:numPr>
        <w:jc w:val="both"/>
        <w:rPr>
          <w:sz w:val="24"/>
          <w:szCs w:val="24"/>
          <w:lang w:val="en-US"/>
        </w:rPr>
      </w:pPr>
      <w:r>
        <w:rPr>
          <w:sz w:val="24"/>
          <w:szCs w:val="24"/>
          <w:lang w:val="en-US"/>
        </w:rPr>
        <w:t>The games develop many important character trains such as self-control, ability to provide and develop the strategies.</w:t>
      </w:r>
    </w:p>
    <w:p w:rsidR="007E0B04" w:rsidRPr="00332E0D" w:rsidRDefault="007E0B04" w:rsidP="00A65714">
      <w:pPr>
        <w:pStyle w:val="NoSpacing"/>
        <w:numPr>
          <w:ilvl w:val="0"/>
          <w:numId w:val="19"/>
        </w:numPr>
        <w:jc w:val="both"/>
        <w:rPr>
          <w:sz w:val="24"/>
          <w:szCs w:val="24"/>
          <w:lang w:val="en-US"/>
        </w:rPr>
      </w:pPr>
      <w:r>
        <w:rPr>
          <w:sz w:val="24"/>
          <w:szCs w:val="24"/>
          <w:lang w:val="en-US"/>
        </w:rPr>
        <w:t>The computer games develop a memory and mathematical skills.</w:t>
      </w:r>
    </w:p>
    <w:p w:rsidR="007E0B04" w:rsidRPr="00332E0D" w:rsidRDefault="007E0B04" w:rsidP="00332E0D">
      <w:pPr>
        <w:pStyle w:val="NoSpacing"/>
        <w:ind w:left="360"/>
        <w:jc w:val="both"/>
        <w:rPr>
          <w:sz w:val="24"/>
          <w:szCs w:val="24"/>
          <w:lang w:val="en-US"/>
        </w:rPr>
      </w:pPr>
    </w:p>
    <w:p w:rsidR="007E0B04" w:rsidRDefault="007E0B04" w:rsidP="00601C21">
      <w:pPr>
        <w:pStyle w:val="NoSpacing"/>
        <w:jc w:val="both"/>
        <w:rPr>
          <w:sz w:val="24"/>
          <w:szCs w:val="24"/>
          <w:lang w:val="en-US"/>
        </w:rPr>
      </w:pPr>
      <w:r>
        <w:rPr>
          <w:sz w:val="24"/>
          <w:szCs w:val="24"/>
          <w:lang w:val="en-US"/>
        </w:rPr>
        <w:t xml:space="preserve">Task 10.3 - </w:t>
      </w:r>
      <w:r w:rsidRPr="00601C21">
        <w:rPr>
          <w:sz w:val="24"/>
          <w:szCs w:val="24"/>
          <w:lang w:val="en-US"/>
        </w:rPr>
        <w:t>Give arguments for or against playing computer games</w:t>
      </w:r>
    </w:p>
    <w:p w:rsidR="007E0B04" w:rsidRDefault="007E0B04" w:rsidP="003B7941">
      <w:pPr>
        <w:pStyle w:val="NoSpacing"/>
        <w:numPr>
          <w:ilvl w:val="0"/>
          <w:numId w:val="23"/>
        </w:numPr>
        <w:jc w:val="both"/>
        <w:rPr>
          <w:sz w:val="24"/>
          <w:szCs w:val="24"/>
          <w:lang w:val="en-US"/>
        </w:rPr>
      </w:pPr>
      <w:r>
        <w:rPr>
          <w:sz w:val="24"/>
          <w:szCs w:val="24"/>
          <w:lang w:val="en-US"/>
        </w:rPr>
        <w:t>The game can help you spend much time in far trip.</w:t>
      </w:r>
    </w:p>
    <w:p w:rsidR="007E0B04" w:rsidRDefault="007E0B04" w:rsidP="003B7941">
      <w:pPr>
        <w:pStyle w:val="NoSpacing"/>
        <w:numPr>
          <w:ilvl w:val="0"/>
          <w:numId w:val="23"/>
        </w:numPr>
        <w:jc w:val="both"/>
        <w:rPr>
          <w:sz w:val="24"/>
          <w:szCs w:val="24"/>
          <w:lang w:val="en-US"/>
        </w:rPr>
      </w:pPr>
      <w:r>
        <w:rPr>
          <w:sz w:val="24"/>
          <w:szCs w:val="24"/>
          <w:lang w:val="en-US"/>
        </w:rPr>
        <w:t>The games can help you to have a rest because children are playing it.</w:t>
      </w:r>
    </w:p>
    <w:p w:rsidR="007E0B04" w:rsidRDefault="007E0B04" w:rsidP="003B7941">
      <w:pPr>
        <w:pStyle w:val="NoSpacing"/>
        <w:numPr>
          <w:ilvl w:val="0"/>
          <w:numId w:val="23"/>
        </w:numPr>
        <w:jc w:val="both"/>
        <w:rPr>
          <w:sz w:val="24"/>
          <w:szCs w:val="24"/>
          <w:lang w:val="en-US"/>
        </w:rPr>
      </w:pPr>
      <w:r>
        <w:rPr>
          <w:sz w:val="24"/>
          <w:szCs w:val="24"/>
          <w:lang w:val="en-US"/>
        </w:rPr>
        <w:t>The logical games develop the thinking.</w:t>
      </w:r>
    </w:p>
    <w:p w:rsidR="007E0B04" w:rsidRDefault="007E0B04" w:rsidP="003B7941">
      <w:pPr>
        <w:pStyle w:val="NoSpacing"/>
        <w:numPr>
          <w:ilvl w:val="0"/>
          <w:numId w:val="23"/>
        </w:numPr>
        <w:jc w:val="both"/>
        <w:rPr>
          <w:sz w:val="24"/>
          <w:szCs w:val="24"/>
          <w:lang w:val="en-US"/>
        </w:rPr>
      </w:pPr>
      <w:r>
        <w:rPr>
          <w:sz w:val="24"/>
          <w:szCs w:val="24"/>
          <w:lang w:val="en-US"/>
        </w:rPr>
        <w:t>The strategy games develop spatial thinking.</w:t>
      </w:r>
    </w:p>
    <w:p w:rsidR="007E0B04" w:rsidRDefault="007E0B04" w:rsidP="003B7941">
      <w:pPr>
        <w:pStyle w:val="NoSpacing"/>
        <w:numPr>
          <w:ilvl w:val="0"/>
          <w:numId w:val="23"/>
        </w:numPr>
        <w:jc w:val="both"/>
        <w:rPr>
          <w:sz w:val="24"/>
          <w:szCs w:val="24"/>
          <w:lang w:val="en-US"/>
        </w:rPr>
      </w:pPr>
      <w:r>
        <w:rPr>
          <w:sz w:val="24"/>
          <w:szCs w:val="24"/>
          <w:lang w:val="en-US"/>
        </w:rPr>
        <w:t>Some interesting games develop musical skills and ear for music.</w:t>
      </w:r>
    </w:p>
    <w:p w:rsidR="007E0B04" w:rsidRDefault="007E0B04" w:rsidP="003B7941">
      <w:pPr>
        <w:pStyle w:val="NoSpacing"/>
        <w:numPr>
          <w:ilvl w:val="0"/>
          <w:numId w:val="23"/>
        </w:numPr>
        <w:jc w:val="both"/>
        <w:rPr>
          <w:sz w:val="24"/>
          <w:szCs w:val="24"/>
          <w:lang w:val="en-US"/>
        </w:rPr>
      </w:pPr>
      <w:r>
        <w:rPr>
          <w:sz w:val="24"/>
          <w:szCs w:val="24"/>
          <w:lang w:val="en-US"/>
        </w:rPr>
        <w:t>Each game is a time-waster for you.</w:t>
      </w:r>
    </w:p>
    <w:p w:rsidR="007E0B04" w:rsidRDefault="007E0B04" w:rsidP="003B7941">
      <w:pPr>
        <w:pStyle w:val="NoSpacing"/>
        <w:numPr>
          <w:ilvl w:val="0"/>
          <w:numId w:val="23"/>
        </w:numPr>
        <w:jc w:val="both"/>
        <w:rPr>
          <w:sz w:val="24"/>
          <w:szCs w:val="24"/>
          <w:lang w:val="en-US"/>
        </w:rPr>
      </w:pPr>
      <w:r>
        <w:rPr>
          <w:sz w:val="24"/>
          <w:szCs w:val="24"/>
          <w:lang w:val="en-US"/>
        </w:rPr>
        <w:t>Violent games are very harmful for your mental health.</w:t>
      </w:r>
    </w:p>
    <w:p w:rsidR="007E0B04" w:rsidRDefault="007E0B04" w:rsidP="003B7941">
      <w:pPr>
        <w:pStyle w:val="NoSpacing"/>
        <w:numPr>
          <w:ilvl w:val="0"/>
          <w:numId w:val="23"/>
        </w:numPr>
        <w:jc w:val="both"/>
        <w:rPr>
          <w:sz w:val="24"/>
          <w:szCs w:val="24"/>
          <w:lang w:val="en-US"/>
        </w:rPr>
      </w:pPr>
      <w:r>
        <w:rPr>
          <w:sz w:val="24"/>
          <w:szCs w:val="24"/>
          <w:lang w:val="en-US"/>
        </w:rPr>
        <w:t>Especially games impact to children's vision.</w:t>
      </w:r>
    </w:p>
    <w:p w:rsidR="007E0B04" w:rsidRDefault="007E0B04" w:rsidP="003B7941">
      <w:pPr>
        <w:pStyle w:val="NoSpacing"/>
        <w:numPr>
          <w:ilvl w:val="0"/>
          <w:numId w:val="23"/>
        </w:numPr>
        <w:jc w:val="both"/>
        <w:rPr>
          <w:sz w:val="24"/>
          <w:szCs w:val="24"/>
          <w:lang w:val="en-US"/>
        </w:rPr>
      </w:pPr>
      <w:r>
        <w:rPr>
          <w:sz w:val="24"/>
          <w:szCs w:val="24"/>
          <w:lang w:val="en-US"/>
        </w:rPr>
        <w:t>Some games force to spend money to play it.</w:t>
      </w:r>
    </w:p>
    <w:p w:rsidR="007E0B04" w:rsidRDefault="007E0B04" w:rsidP="003B7941">
      <w:pPr>
        <w:pStyle w:val="NoSpacing"/>
        <w:numPr>
          <w:ilvl w:val="0"/>
          <w:numId w:val="23"/>
        </w:numPr>
        <w:jc w:val="both"/>
        <w:rPr>
          <w:sz w:val="24"/>
          <w:szCs w:val="24"/>
          <w:lang w:val="en-US"/>
        </w:rPr>
      </w:pPr>
      <w:r>
        <w:rPr>
          <w:sz w:val="24"/>
          <w:szCs w:val="24"/>
          <w:lang w:val="en-US"/>
        </w:rPr>
        <w:t>I know anybody who has a profit from games if you aren't the founder of the game.</w:t>
      </w:r>
    </w:p>
    <w:p w:rsidR="007E0B04" w:rsidRDefault="007E0B04" w:rsidP="00601C21">
      <w:pPr>
        <w:rPr>
          <w:sz w:val="24"/>
          <w:szCs w:val="24"/>
          <w:lang w:val="en-US"/>
        </w:rPr>
      </w:pPr>
    </w:p>
    <w:p w:rsidR="007E0B04" w:rsidRPr="00ED2EAC" w:rsidRDefault="007E0B04" w:rsidP="00601C21">
      <w:pPr>
        <w:rPr>
          <w:sz w:val="24"/>
          <w:szCs w:val="24"/>
          <w:lang w:val="en-US"/>
        </w:rPr>
      </w:pPr>
      <w:r>
        <w:rPr>
          <w:sz w:val="24"/>
          <w:szCs w:val="24"/>
          <w:lang w:val="en-US"/>
        </w:rPr>
        <w:t xml:space="preserve">Task 10.4 - </w:t>
      </w:r>
      <w:r w:rsidRPr="00ED2EAC">
        <w:rPr>
          <w:sz w:val="24"/>
          <w:szCs w:val="24"/>
          <w:lang w:val="en-US"/>
        </w:rPr>
        <w:t>Presentation of favorite game</w:t>
      </w:r>
    </w:p>
    <w:p w:rsidR="007E0B04" w:rsidRPr="00ED2EAC" w:rsidRDefault="007E0B04" w:rsidP="006F1CCA">
      <w:pPr>
        <w:jc w:val="both"/>
        <w:rPr>
          <w:sz w:val="24"/>
          <w:szCs w:val="24"/>
          <w:lang w:val="en-US"/>
        </w:rPr>
      </w:pPr>
      <w:r w:rsidRPr="00ED2EAC">
        <w:rPr>
          <w:sz w:val="24"/>
          <w:szCs w:val="24"/>
          <w:lang w:val="en-US"/>
        </w:rPr>
        <w:tab/>
        <w:t>Let me present my favorite game THREE KINGDOMS.</w:t>
      </w:r>
    </w:p>
    <w:p w:rsidR="007E0B04" w:rsidRPr="00ED2EAC" w:rsidRDefault="007E0B04" w:rsidP="001539E1">
      <w:pPr>
        <w:pStyle w:val="NoSpacing"/>
        <w:ind w:firstLine="708"/>
        <w:jc w:val="both"/>
        <w:rPr>
          <w:sz w:val="24"/>
          <w:szCs w:val="24"/>
          <w:lang w:val="en-US"/>
        </w:rPr>
      </w:pPr>
      <w:r w:rsidRPr="00ED2EAC">
        <w:rPr>
          <w:sz w:val="24"/>
          <w:szCs w:val="24"/>
          <w:lang w:val="en-US"/>
        </w:rPr>
        <w:t>THREE KINGDOMS is a MMORPG (Massively Multiplayer Online Role-Playing Game). The game is based on the books what wrote in fantasy style by writer Yuri Nikitin. One of the main differences this game from other MMORPG is well-designed and well-known game world, created by Yuri Nikitin. He described it in his series of book “THREE KINGDOMS” and etc. At the game world fight two largest nations – Artania and Kuyavia. Steppe artanian warriors renowned for their courage and physical strength and advanced kuyavian civilization rely on magic. Historian have written: “From antique authors we know that long before the rise of Kievan Rus there was powerful governments Kuyavia, Artania and Slavia on the same territory”.</w:t>
      </w:r>
    </w:p>
    <w:p w:rsidR="007E0B04" w:rsidRPr="00ED2EAC" w:rsidRDefault="007E0B04" w:rsidP="001539E1">
      <w:pPr>
        <w:pStyle w:val="NoSpacing"/>
        <w:ind w:firstLine="708"/>
        <w:jc w:val="both"/>
        <w:rPr>
          <w:sz w:val="24"/>
          <w:szCs w:val="24"/>
          <w:lang w:val="en-US"/>
        </w:rPr>
      </w:pPr>
      <w:r w:rsidRPr="00ED2EAC">
        <w:rPr>
          <w:sz w:val="24"/>
          <w:szCs w:val="24"/>
          <w:lang w:val="en-US"/>
        </w:rPr>
        <w:t>To start this game you must have valid e-mail in any post servers on the Internet. The Mail.ru statistic shows that about 100,000.00 people play this game worldwide. E.g. there are many my friends who live in Ukraine, Kazakhstan, Moldavia, Russian Federation, Germany, USA, Buryatia, Latvia and Belorussia. We often speak via Skype during game competitions. Many girls play this game, that is why more interesting to play this game.</w:t>
      </w:r>
    </w:p>
    <w:p w:rsidR="007E0B04" w:rsidRPr="00ED2EAC" w:rsidRDefault="007E0B04" w:rsidP="00041533">
      <w:pPr>
        <w:pStyle w:val="NoSpacing"/>
        <w:ind w:firstLine="708"/>
        <w:jc w:val="both"/>
        <w:rPr>
          <w:sz w:val="24"/>
          <w:szCs w:val="24"/>
          <w:lang w:val="en-US"/>
        </w:rPr>
      </w:pPr>
      <w:r w:rsidRPr="00ED2EAC">
        <w:rPr>
          <w:sz w:val="24"/>
          <w:szCs w:val="24"/>
          <w:lang w:val="en-US"/>
        </w:rPr>
        <w:t>Kings of this kingdoms are Iggeld, Mrak and Pridon. They collected in his troops both brave warriors who can fight, defend the honor and bring the glory to their land, and craftsmen who can support their warriors of all needed products and fighting supplies.</w:t>
      </w:r>
    </w:p>
    <w:p w:rsidR="007E0B04" w:rsidRPr="00ED2EAC" w:rsidRDefault="007E0B04" w:rsidP="00041533">
      <w:pPr>
        <w:pStyle w:val="NoSpacing"/>
        <w:ind w:firstLine="708"/>
        <w:jc w:val="both"/>
        <w:rPr>
          <w:sz w:val="24"/>
          <w:szCs w:val="24"/>
          <w:lang w:val="en-US"/>
        </w:rPr>
      </w:pPr>
      <w:r w:rsidRPr="00ED2EAC">
        <w:rPr>
          <w:sz w:val="24"/>
          <w:szCs w:val="24"/>
          <w:lang w:val="en-US"/>
        </w:rPr>
        <w:t>Each player cans to fight and collect resources. Someone more likes to fight and other one likes peaceful life style in town or village.</w:t>
      </w:r>
    </w:p>
    <w:p w:rsidR="007E0B04" w:rsidRPr="00ED2EAC" w:rsidRDefault="007E0B04" w:rsidP="00041533">
      <w:pPr>
        <w:pStyle w:val="NoSpacing"/>
        <w:ind w:firstLine="708"/>
        <w:jc w:val="both"/>
        <w:rPr>
          <w:sz w:val="24"/>
          <w:szCs w:val="24"/>
          <w:lang w:val="en-US"/>
        </w:rPr>
      </w:pPr>
      <w:r w:rsidRPr="00ED2EAC">
        <w:rPr>
          <w:sz w:val="24"/>
          <w:szCs w:val="24"/>
          <w:lang w:val="en-US"/>
        </w:rPr>
        <w:t>Different location, hunting, professions, many quests with famous characters are available in this game.</w:t>
      </w:r>
    </w:p>
    <w:p w:rsidR="007E0B04" w:rsidRPr="00ED2EAC" w:rsidRDefault="007E0B04" w:rsidP="00041533">
      <w:pPr>
        <w:pStyle w:val="NoSpacing"/>
        <w:ind w:firstLine="708"/>
        <w:jc w:val="both"/>
        <w:rPr>
          <w:sz w:val="24"/>
          <w:szCs w:val="24"/>
          <w:lang w:val="en-US"/>
        </w:rPr>
      </w:pPr>
      <w:r w:rsidRPr="00ED2EAC">
        <w:rPr>
          <w:sz w:val="24"/>
          <w:szCs w:val="24"/>
          <w:lang w:val="en-US"/>
        </w:rPr>
        <w:t>Fight system “THREE KINGDOMS” online game is based on the spells and skills. It allows to feel really power of magic and special abilities of your character. There are ever-present fights between players (PvP) and between player’s teams: 2 vs 2, 8 vs 8, 30 vs 30, and accidental fights with 500 vs 500 players or more. This is one more important feature of “THREE KINGDOM”.</w:t>
      </w:r>
    </w:p>
    <w:p w:rsidR="007E0B04" w:rsidRPr="00ED2EAC" w:rsidRDefault="007E0B04" w:rsidP="00041533">
      <w:pPr>
        <w:pStyle w:val="NoSpacing"/>
        <w:ind w:firstLine="708"/>
        <w:jc w:val="both"/>
        <w:rPr>
          <w:sz w:val="24"/>
          <w:szCs w:val="24"/>
          <w:lang w:val="en-US"/>
        </w:rPr>
      </w:pPr>
      <w:r w:rsidRPr="00ED2EAC">
        <w:rPr>
          <w:sz w:val="24"/>
          <w:szCs w:val="24"/>
          <w:lang w:val="en-US"/>
        </w:rPr>
        <w:t>Character’s development begins from first level young grey fighter to the strongest 14 level warrior, which is the maximum. The difference in the force of impact between them is about 100 times. Own carrier each character begins from Beginner. Then, as participation in competitions he can earns the rank of foreman, centurion, the thousand, the lord of heaven, and even the Arbiter. The warrior’s weapon stay better too when he will earn the reputation and experience.</w:t>
      </w:r>
    </w:p>
    <w:p w:rsidR="007E0B04" w:rsidRPr="00ED2EAC" w:rsidRDefault="007E0B04" w:rsidP="00166881">
      <w:pPr>
        <w:pStyle w:val="NoSpacing"/>
        <w:ind w:firstLine="708"/>
        <w:jc w:val="both"/>
        <w:rPr>
          <w:sz w:val="24"/>
          <w:szCs w:val="24"/>
          <w:lang w:val="en-US"/>
        </w:rPr>
      </w:pPr>
      <w:r w:rsidRPr="00ED2EAC">
        <w:rPr>
          <w:sz w:val="24"/>
          <w:szCs w:val="24"/>
          <w:lang w:val="en-US"/>
        </w:rPr>
        <w:t>If you have done some tasks of your king you can earns mount, it will help you in the battle and the travel. Also, player earns reputation among players and clans.</w:t>
      </w:r>
    </w:p>
    <w:p w:rsidR="007E0B04" w:rsidRPr="00ED2EAC" w:rsidRDefault="007E0B04" w:rsidP="00166881">
      <w:pPr>
        <w:pStyle w:val="NoSpacing"/>
        <w:ind w:firstLine="708"/>
        <w:jc w:val="both"/>
        <w:rPr>
          <w:sz w:val="24"/>
          <w:szCs w:val="24"/>
          <w:lang w:val="en-US"/>
        </w:rPr>
      </w:pPr>
      <w:r w:rsidRPr="00ED2EAC">
        <w:rPr>
          <w:sz w:val="24"/>
          <w:szCs w:val="24"/>
          <w:lang w:val="en-US"/>
        </w:rPr>
        <w:t xml:space="preserve">There are many different monsters (or bots – enemy, computer-controlled) besides other players you can meet in the THREE KINGDOMS lends. </w:t>
      </w:r>
    </w:p>
    <w:p w:rsidR="007E0B04" w:rsidRPr="00ED2EAC" w:rsidRDefault="007E0B04" w:rsidP="00166881">
      <w:pPr>
        <w:pStyle w:val="NoSpacing"/>
        <w:ind w:firstLine="708"/>
        <w:jc w:val="both"/>
        <w:rPr>
          <w:sz w:val="24"/>
          <w:szCs w:val="24"/>
          <w:lang w:val="en-US"/>
        </w:rPr>
      </w:pPr>
      <w:r w:rsidRPr="00ED2EAC">
        <w:rPr>
          <w:sz w:val="24"/>
          <w:szCs w:val="24"/>
          <w:lang w:val="en-US"/>
        </w:rPr>
        <w:t>This game are not only violent arena for battles of Artania and Kuyavia armies but it is fairy world, full of incredible adventures and amazing events with its own characters and destiny. There is an opportunity to do many different in complexity and plot jobs.</w:t>
      </w:r>
    </w:p>
    <w:p w:rsidR="007E0B04" w:rsidRPr="00ED2EAC" w:rsidRDefault="007E0B04" w:rsidP="00166881">
      <w:pPr>
        <w:pStyle w:val="NoSpacing"/>
        <w:ind w:firstLine="708"/>
        <w:jc w:val="both"/>
        <w:rPr>
          <w:sz w:val="24"/>
          <w:szCs w:val="24"/>
          <w:lang w:val="en-US"/>
        </w:rPr>
      </w:pPr>
      <w:r w:rsidRPr="00ED2EAC">
        <w:rPr>
          <w:sz w:val="24"/>
          <w:szCs w:val="24"/>
          <w:lang w:val="en-US"/>
        </w:rPr>
        <w:t>Your help wait many people: from simple craftsman to mighty king and skillful sorcerer. Every successful finished quest will bring to you deserved reward.</w:t>
      </w:r>
    </w:p>
    <w:p w:rsidR="007E0B04" w:rsidRPr="00ED2EAC" w:rsidRDefault="007E0B04" w:rsidP="00166881">
      <w:pPr>
        <w:pStyle w:val="NoSpacing"/>
        <w:ind w:firstLine="708"/>
        <w:jc w:val="both"/>
        <w:rPr>
          <w:sz w:val="24"/>
          <w:szCs w:val="24"/>
          <w:lang w:val="en-US"/>
        </w:rPr>
      </w:pPr>
      <w:r w:rsidRPr="00ED2EAC">
        <w:rPr>
          <w:sz w:val="24"/>
          <w:szCs w:val="24"/>
          <w:lang w:val="en-US"/>
        </w:rPr>
        <w:t>The strongest warriors of kingdoms are Regulum (Kuyavia) and Sharah (Artania).</w:t>
      </w:r>
    </w:p>
    <w:p w:rsidR="007E0B04" w:rsidRPr="00ED2EAC" w:rsidRDefault="007E0B04" w:rsidP="00166881">
      <w:pPr>
        <w:pStyle w:val="NoSpacing"/>
        <w:ind w:firstLine="708"/>
        <w:jc w:val="both"/>
        <w:rPr>
          <w:sz w:val="24"/>
          <w:szCs w:val="24"/>
          <w:lang w:val="en-US"/>
        </w:rPr>
      </w:pPr>
      <w:r w:rsidRPr="00ED2EAC">
        <w:rPr>
          <w:sz w:val="24"/>
          <w:szCs w:val="24"/>
          <w:lang w:val="en-US"/>
        </w:rPr>
        <w:t>There are many forums for people communicate in other different topics, except destructive with to the game and religious themes.</w:t>
      </w:r>
    </w:p>
    <w:p w:rsidR="007E0B04" w:rsidRPr="00ED2EAC" w:rsidRDefault="007E0B04" w:rsidP="008F3BC0">
      <w:pPr>
        <w:pStyle w:val="NoSpacing"/>
        <w:ind w:firstLine="708"/>
        <w:jc w:val="both"/>
        <w:rPr>
          <w:sz w:val="24"/>
          <w:szCs w:val="24"/>
          <w:lang w:val="en-US"/>
        </w:rPr>
      </w:pPr>
      <w:r w:rsidRPr="00ED2EAC">
        <w:rPr>
          <w:sz w:val="24"/>
          <w:szCs w:val="24"/>
          <w:lang w:val="en-US"/>
        </w:rPr>
        <w:t>Requirements of the game: high-speed Internet connection (from 2 Mb/sec), the presence of a Chrome browser in your computer, lack of proxy and firewalls, display with resolution 1024*768, Pentium IV 2000 MHz or higher processor, RAM 512 Mb, video memory 64 Mb, sound card.</w:t>
      </w:r>
    </w:p>
    <w:p w:rsidR="007E0B04" w:rsidRPr="00ED2EAC" w:rsidRDefault="007E0B04" w:rsidP="008F3BC0">
      <w:pPr>
        <w:pStyle w:val="NoSpacing"/>
        <w:ind w:firstLine="708"/>
        <w:jc w:val="both"/>
        <w:rPr>
          <w:sz w:val="24"/>
          <w:szCs w:val="24"/>
          <w:lang w:val="en-US"/>
        </w:rPr>
      </w:pPr>
    </w:p>
    <w:p w:rsidR="007E0B04" w:rsidRPr="00ED2EAC" w:rsidRDefault="007E0B04" w:rsidP="008F3BC0">
      <w:pPr>
        <w:pStyle w:val="NoSpacing"/>
        <w:ind w:firstLine="708"/>
        <w:jc w:val="both"/>
        <w:rPr>
          <w:sz w:val="24"/>
          <w:szCs w:val="24"/>
          <w:lang w:val="en-US"/>
        </w:rPr>
      </w:pPr>
      <w:r w:rsidRPr="00ED2EAC">
        <w:rPr>
          <w:sz w:val="24"/>
          <w:szCs w:val="24"/>
          <w:lang w:val="en-US"/>
        </w:rPr>
        <w:t>Thank you for your attention, I hope you had fun and exciting.</w:t>
      </w:r>
    </w:p>
    <w:p w:rsidR="007E0B04" w:rsidRDefault="007E0B04" w:rsidP="008F3BC0">
      <w:pPr>
        <w:pStyle w:val="NoSpacing"/>
        <w:ind w:firstLine="708"/>
        <w:jc w:val="both"/>
        <w:rPr>
          <w:lang w:val="en-US"/>
        </w:rPr>
      </w:pPr>
      <w:bookmarkStart w:id="0" w:name="_GoBack"/>
      <w:bookmarkEnd w:id="0"/>
    </w:p>
    <w:p w:rsidR="007E0B04" w:rsidRDefault="007E0B04" w:rsidP="008F3BC0">
      <w:pPr>
        <w:pStyle w:val="NoSpacing"/>
        <w:ind w:firstLine="708"/>
        <w:jc w:val="both"/>
        <w:rPr>
          <w:lang w:val="en-US"/>
        </w:rPr>
      </w:pPr>
    </w:p>
    <w:p w:rsidR="007E0B04" w:rsidRPr="00CA35DC" w:rsidRDefault="007E0B04" w:rsidP="00CA35DC">
      <w:pPr>
        <w:jc w:val="center"/>
        <w:rPr>
          <w:lang w:val="en-US"/>
        </w:rPr>
      </w:pPr>
      <w:r>
        <w:t>Презентация</w:t>
      </w:r>
      <w:r w:rsidRPr="00CA35DC">
        <w:rPr>
          <w:lang w:val="en-US"/>
        </w:rPr>
        <w:t xml:space="preserve"> </w:t>
      </w:r>
      <w:r>
        <w:t>игры</w:t>
      </w:r>
    </w:p>
    <w:p w:rsidR="007E0B04" w:rsidRDefault="007E0B04" w:rsidP="00CA35DC">
      <w:pPr>
        <w:ind w:firstLine="708"/>
        <w:jc w:val="both"/>
        <w:rPr>
          <w:rFonts w:ascii="Tahoma" w:hAnsi="Tahoma" w:cs="Tahoma"/>
          <w:color w:val="58341C"/>
          <w:sz w:val="18"/>
          <w:szCs w:val="18"/>
        </w:rPr>
      </w:pPr>
      <w:r w:rsidRPr="00CA35DC">
        <w:rPr>
          <w:rStyle w:val="Strong"/>
          <w:rFonts w:ascii="Tahoma" w:hAnsi="Tahoma" w:cs="Tahoma"/>
          <w:color w:val="58341C"/>
          <w:sz w:val="18"/>
          <w:szCs w:val="18"/>
          <w:lang w:val="en-US"/>
        </w:rPr>
        <w:t>«</w:t>
      </w:r>
      <w:r>
        <w:rPr>
          <w:rStyle w:val="Strong"/>
          <w:rFonts w:ascii="Tahoma" w:hAnsi="Tahoma" w:cs="Tahoma"/>
          <w:color w:val="58341C"/>
          <w:sz w:val="18"/>
          <w:szCs w:val="18"/>
        </w:rPr>
        <w:t>Троецарствие</w:t>
      </w:r>
      <w:r w:rsidRPr="00CA35DC">
        <w:rPr>
          <w:rStyle w:val="Strong"/>
          <w:rFonts w:ascii="Tahoma" w:hAnsi="Tahoma" w:cs="Tahoma"/>
          <w:color w:val="58341C"/>
          <w:sz w:val="18"/>
          <w:szCs w:val="18"/>
          <w:lang w:val="en-US"/>
        </w:rPr>
        <w:t>»</w:t>
      </w:r>
      <w:r w:rsidRPr="00F301BB">
        <w:rPr>
          <w:rStyle w:val="apple-converted-space"/>
          <w:rFonts w:ascii="Tahoma" w:hAnsi="Tahoma" w:cs="Tahoma"/>
          <w:color w:val="58341C"/>
          <w:sz w:val="18"/>
          <w:szCs w:val="18"/>
          <w:lang w:val="en-US"/>
        </w:rPr>
        <w:t> </w:t>
      </w:r>
      <w:r w:rsidRPr="00CA35DC">
        <w:rPr>
          <w:rFonts w:ascii="Tahoma" w:hAnsi="Tahoma" w:cs="Tahoma"/>
          <w:color w:val="58341C"/>
          <w:sz w:val="18"/>
          <w:szCs w:val="18"/>
          <w:lang w:val="en-US"/>
        </w:rPr>
        <w:t xml:space="preserve">- </w:t>
      </w:r>
      <w:r>
        <w:rPr>
          <w:rFonts w:ascii="Tahoma" w:hAnsi="Tahoma" w:cs="Tahoma"/>
          <w:color w:val="58341C"/>
          <w:sz w:val="18"/>
          <w:szCs w:val="18"/>
        </w:rPr>
        <w:t>это</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MMORPG</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Massively</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Multiplayer</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Online</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Role</w:t>
      </w:r>
      <w:r w:rsidRPr="00CA35DC">
        <w:rPr>
          <w:rFonts w:ascii="Tahoma" w:hAnsi="Tahoma" w:cs="Tahoma"/>
          <w:color w:val="58341C"/>
          <w:sz w:val="18"/>
          <w:szCs w:val="18"/>
          <w:lang w:val="en-US"/>
        </w:rPr>
        <w:t>-</w:t>
      </w:r>
      <w:r w:rsidRPr="00F301BB">
        <w:rPr>
          <w:rFonts w:ascii="Tahoma" w:hAnsi="Tahoma" w:cs="Tahoma"/>
          <w:color w:val="58341C"/>
          <w:sz w:val="18"/>
          <w:szCs w:val="18"/>
          <w:lang w:val="en-US"/>
        </w:rPr>
        <w:t>Playing</w:t>
      </w:r>
      <w:r w:rsidRPr="00CA35DC">
        <w:rPr>
          <w:rFonts w:ascii="Tahoma" w:hAnsi="Tahoma" w:cs="Tahoma"/>
          <w:color w:val="58341C"/>
          <w:sz w:val="18"/>
          <w:szCs w:val="18"/>
          <w:lang w:val="en-US"/>
        </w:rPr>
        <w:t xml:space="preserve"> </w:t>
      </w:r>
      <w:r w:rsidRPr="00F301BB">
        <w:rPr>
          <w:rFonts w:ascii="Tahoma" w:hAnsi="Tahoma" w:cs="Tahoma"/>
          <w:color w:val="58341C"/>
          <w:sz w:val="18"/>
          <w:szCs w:val="18"/>
          <w:lang w:val="en-US"/>
        </w:rPr>
        <w:t>Game</w:t>
      </w:r>
      <w:r w:rsidRPr="00CA35DC">
        <w:rPr>
          <w:rFonts w:ascii="Tahoma" w:hAnsi="Tahoma" w:cs="Tahoma"/>
          <w:color w:val="58341C"/>
          <w:sz w:val="18"/>
          <w:szCs w:val="18"/>
          <w:lang w:val="en-US"/>
        </w:rPr>
        <w:t xml:space="preserve">), </w:t>
      </w:r>
      <w:r>
        <w:rPr>
          <w:rFonts w:ascii="Tahoma" w:hAnsi="Tahoma" w:cs="Tahoma"/>
          <w:color w:val="58341C"/>
          <w:sz w:val="18"/>
          <w:szCs w:val="18"/>
        </w:rPr>
        <w:t>в</w:t>
      </w:r>
      <w:r w:rsidRPr="00CA35DC">
        <w:rPr>
          <w:rFonts w:ascii="Tahoma" w:hAnsi="Tahoma" w:cs="Tahoma"/>
          <w:color w:val="58341C"/>
          <w:sz w:val="18"/>
          <w:szCs w:val="18"/>
          <w:lang w:val="en-US"/>
        </w:rPr>
        <w:t xml:space="preserve"> </w:t>
      </w:r>
      <w:r>
        <w:rPr>
          <w:rFonts w:ascii="Tahoma" w:hAnsi="Tahoma" w:cs="Tahoma"/>
          <w:color w:val="58341C"/>
          <w:sz w:val="18"/>
          <w:szCs w:val="18"/>
        </w:rPr>
        <w:t>основу</w:t>
      </w:r>
      <w:r w:rsidRPr="00CA35DC">
        <w:rPr>
          <w:rFonts w:ascii="Tahoma" w:hAnsi="Tahoma" w:cs="Tahoma"/>
          <w:color w:val="58341C"/>
          <w:sz w:val="18"/>
          <w:szCs w:val="18"/>
          <w:lang w:val="en-US"/>
        </w:rPr>
        <w:t xml:space="preserve"> </w:t>
      </w:r>
      <w:r>
        <w:rPr>
          <w:rFonts w:ascii="Tahoma" w:hAnsi="Tahoma" w:cs="Tahoma"/>
          <w:color w:val="58341C"/>
          <w:sz w:val="18"/>
          <w:szCs w:val="18"/>
        </w:rPr>
        <w:t>которой</w:t>
      </w:r>
      <w:r w:rsidRPr="00CA35DC">
        <w:rPr>
          <w:rFonts w:ascii="Tahoma" w:hAnsi="Tahoma" w:cs="Tahoma"/>
          <w:color w:val="58341C"/>
          <w:sz w:val="18"/>
          <w:szCs w:val="18"/>
          <w:lang w:val="en-US"/>
        </w:rPr>
        <w:t xml:space="preserve"> </w:t>
      </w:r>
      <w:r>
        <w:rPr>
          <w:rFonts w:ascii="Tahoma" w:hAnsi="Tahoma" w:cs="Tahoma"/>
          <w:color w:val="58341C"/>
          <w:sz w:val="18"/>
          <w:szCs w:val="18"/>
        </w:rPr>
        <w:t>легли</w:t>
      </w:r>
      <w:r w:rsidRPr="00CA35DC">
        <w:rPr>
          <w:rFonts w:ascii="Tahoma" w:hAnsi="Tahoma" w:cs="Tahoma"/>
          <w:color w:val="58341C"/>
          <w:sz w:val="18"/>
          <w:szCs w:val="18"/>
          <w:lang w:val="en-US"/>
        </w:rPr>
        <w:t xml:space="preserve"> </w:t>
      </w:r>
      <w:r>
        <w:rPr>
          <w:rFonts w:ascii="Tahoma" w:hAnsi="Tahoma" w:cs="Tahoma"/>
          <w:color w:val="58341C"/>
          <w:sz w:val="18"/>
          <w:szCs w:val="18"/>
        </w:rPr>
        <w:t>произведения</w:t>
      </w:r>
      <w:r w:rsidRPr="00CA35DC">
        <w:rPr>
          <w:rFonts w:ascii="Tahoma" w:hAnsi="Tahoma" w:cs="Tahoma"/>
          <w:color w:val="58341C"/>
          <w:sz w:val="18"/>
          <w:szCs w:val="18"/>
          <w:lang w:val="en-US"/>
        </w:rPr>
        <w:t xml:space="preserve"> </w:t>
      </w:r>
      <w:r>
        <w:rPr>
          <w:rFonts w:ascii="Tahoma" w:hAnsi="Tahoma" w:cs="Tahoma"/>
          <w:color w:val="58341C"/>
          <w:sz w:val="18"/>
          <w:szCs w:val="18"/>
        </w:rPr>
        <w:t>писателя</w:t>
      </w:r>
      <w:r w:rsidRPr="00CA35DC">
        <w:rPr>
          <w:rFonts w:ascii="Tahoma" w:hAnsi="Tahoma" w:cs="Tahoma"/>
          <w:color w:val="58341C"/>
          <w:sz w:val="18"/>
          <w:szCs w:val="18"/>
          <w:lang w:val="en-US"/>
        </w:rPr>
        <w:t xml:space="preserve"> </w:t>
      </w:r>
      <w:r>
        <w:rPr>
          <w:rFonts w:ascii="Tahoma" w:hAnsi="Tahoma" w:cs="Tahoma"/>
          <w:color w:val="58341C"/>
          <w:sz w:val="18"/>
          <w:szCs w:val="18"/>
        </w:rPr>
        <w:t>в</w:t>
      </w:r>
      <w:r w:rsidRPr="00CA35DC">
        <w:rPr>
          <w:rFonts w:ascii="Tahoma" w:hAnsi="Tahoma" w:cs="Tahoma"/>
          <w:color w:val="58341C"/>
          <w:sz w:val="18"/>
          <w:szCs w:val="18"/>
          <w:lang w:val="en-US"/>
        </w:rPr>
        <w:t xml:space="preserve"> </w:t>
      </w:r>
      <w:r>
        <w:rPr>
          <w:rFonts w:ascii="Tahoma" w:hAnsi="Tahoma" w:cs="Tahoma"/>
          <w:color w:val="58341C"/>
          <w:sz w:val="18"/>
          <w:szCs w:val="18"/>
        </w:rPr>
        <w:t>жанре</w:t>
      </w:r>
      <w:r w:rsidRPr="00CA35DC">
        <w:rPr>
          <w:rFonts w:ascii="Tahoma" w:hAnsi="Tahoma" w:cs="Tahoma"/>
          <w:color w:val="58341C"/>
          <w:sz w:val="18"/>
          <w:szCs w:val="18"/>
          <w:lang w:val="en-US"/>
        </w:rPr>
        <w:t xml:space="preserve"> </w:t>
      </w:r>
      <w:r>
        <w:rPr>
          <w:rFonts w:ascii="Tahoma" w:hAnsi="Tahoma" w:cs="Tahoma"/>
          <w:color w:val="58341C"/>
          <w:sz w:val="18"/>
          <w:szCs w:val="18"/>
        </w:rPr>
        <w:t>фэнтези</w:t>
      </w:r>
      <w:r w:rsidRPr="00CA35DC">
        <w:rPr>
          <w:rFonts w:ascii="Tahoma" w:hAnsi="Tahoma" w:cs="Tahoma"/>
          <w:color w:val="58341C"/>
          <w:sz w:val="18"/>
          <w:szCs w:val="18"/>
          <w:lang w:val="en-US"/>
        </w:rPr>
        <w:t>,</w:t>
      </w:r>
      <w:r w:rsidRPr="00F301BB">
        <w:rPr>
          <w:rStyle w:val="apple-converted-space"/>
          <w:rFonts w:ascii="Tahoma" w:hAnsi="Tahoma" w:cs="Tahoma"/>
          <w:color w:val="58341C"/>
          <w:sz w:val="18"/>
          <w:szCs w:val="18"/>
          <w:lang w:val="en-US"/>
        </w:rPr>
        <w:t> </w:t>
      </w:r>
      <w:r>
        <w:rPr>
          <w:rStyle w:val="Emphasis"/>
          <w:rFonts w:ascii="Tahoma" w:hAnsi="Tahoma" w:cs="Tahoma"/>
          <w:b/>
          <w:bCs/>
          <w:color w:val="58341C"/>
          <w:sz w:val="18"/>
          <w:szCs w:val="18"/>
        </w:rPr>
        <w:t>Юрия</w:t>
      </w:r>
      <w:r w:rsidRPr="00CA35DC">
        <w:rPr>
          <w:rStyle w:val="Emphasis"/>
          <w:rFonts w:ascii="Tahoma" w:hAnsi="Tahoma" w:cs="Tahoma"/>
          <w:b/>
          <w:bCs/>
          <w:color w:val="58341C"/>
          <w:sz w:val="18"/>
          <w:szCs w:val="18"/>
          <w:lang w:val="en-US"/>
        </w:rPr>
        <w:t xml:space="preserve"> </w:t>
      </w:r>
      <w:r>
        <w:rPr>
          <w:rStyle w:val="Emphasis"/>
          <w:rFonts w:ascii="Tahoma" w:hAnsi="Tahoma" w:cs="Tahoma"/>
          <w:b/>
          <w:bCs/>
          <w:color w:val="58341C"/>
          <w:sz w:val="18"/>
          <w:szCs w:val="18"/>
        </w:rPr>
        <w:t>Никитина</w:t>
      </w:r>
      <w:r w:rsidRPr="00CA35DC">
        <w:rPr>
          <w:rFonts w:ascii="Tahoma" w:hAnsi="Tahoma" w:cs="Tahoma"/>
          <w:color w:val="58341C"/>
          <w:sz w:val="18"/>
          <w:szCs w:val="18"/>
          <w:lang w:val="en-US"/>
        </w:rPr>
        <w:t>.</w:t>
      </w:r>
      <w:r w:rsidRPr="00F301BB">
        <w:rPr>
          <w:rStyle w:val="apple-converted-space"/>
          <w:rFonts w:ascii="Tahoma" w:hAnsi="Tahoma" w:cs="Tahoma"/>
          <w:color w:val="58341C"/>
          <w:sz w:val="18"/>
          <w:szCs w:val="18"/>
          <w:lang w:val="en-US"/>
        </w:rPr>
        <w:t> </w:t>
      </w:r>
      <w:r>
        <w:rPr>
          <w:rFonts w:ascii="Tahoma" w:hAnsi="Tahoma" w:cs="Tahoma"/>
          <w:color w:val="58341C"/>
          <w:sz w:val="18"/>
          <w:szCs w:val="18"/>
        </w:rPr>
        <w:t>Одним из ключевых отличий этой онлайн игры от других MMORPG является четко проработанная и известная вселенная, созданная Юрием Никитиным и описанная им</w:t>
      </w:r>
      <w:r>
        <w:rPr>
          <w:rStyle w:val="apple-converted-space"/>
          <w:rFonts w:ascii="Tahoma" w:hAnsi="Tahoma" w:cs="Tahoma"/>
          <w:color w:val="58341C"/>
          <w:sz w:val="18"/>
          <w:szCs w:val="18"/>
        </w:rPr>
        <w:t> </w:t>
      </w:r>
      <w:r>
        <w:rPr>
          <w:rStyle w:val="Strong"/>
          <w:rFonts w:ascii="Tahoma" w:hAnsi="Tahoma" w:cs="Tahoma"/>
          <w:color w:val="58341C"/>
          <w:sz w:val="18"/>
          <w:szCs w:val="18"/>
        </w:rPr>
        <w:t>в книгах серии «Троецарствие»</w:t>
      </w:r>
      <w:r>
        <w:rPr>
          <w:rStyle w:val="apple-converted-space"/>
          <w:rFonts w:ascii="Tahoma" w:hAnsi="Tahoma" w:cs="Tahoma"/>
          <w:color w:val="58341C"/>
          <w:sz w:val="18"/>
          <w:szCs w:val="18"/>
        </w:rPr>
        <w:t> </w:t>
      </w:r>
      <w:r>
        <w:rPr>
          <w:rFonts w:ascii="Tahoma" w:hAnsi="Tahoma" w:cs="Tahoma"/>
          <w:color w:val="58341C"/>
          <w:sz w:val="18"/>
          <w:szCs w:val="18"/>
        </w:rPr>
        <w:t>и других. В игровом мире «Троецарствия» сражаются два крупнейших государства -</w:t>
      </w:r>
      <w:r>
        <w:rPr>
          <w:rStyle w:val="apple-converted-space"/>
          <w:rFonts w:ascii="Tahoma" w:hAnsi="Tahoma" w:cs="Tahoma"/>
          <w:color w:val="58341C"/>
          <w:sz w:val="18"/>
          <w:szCs w:val="18"/>
        </w:rPr>
        <w:t> </w:t>
      </w:r>
      <w:r>
        <w:rPr>
          <w:rStyle w:val="Strong"/>
          <w:rFonts w:ascii="Tahoma" w:hAnsi="Tahoma" w:cs="Tahoma"/>
          <w:color w:val="58341C"/>
          <w:sz w:val="18"/>
          <w:szCs w:val="18"/>
        </w:rPr>
        <w:t>Артания</w:t>
      </w:r>
      <w:r>
        <w:rPr>
          <w:rStyle w:val="apple-converted-space"/>
          <w:rFonts w:ascii="Tahoma" w:hAnsi="Tahoma" w:cs="Tahoma"/>
          <w:color w:val="58341C"/>
          <w:sz w:val="18"/>
          <w:szCs w:val="18"/>
        </w:rPr>
        <w:t> </w:t>
      </w:r>
      <w:r>
        <w:rPr>
          <w:rFonts w:ascii="Tahoma" w:hAnsi="Tahoma" w:cs="Tahoma"/>
          <w:color w:val="58341C"/>
          <w:sz w:val="18"/>
          <w:szCs w:val="18"/>
        </w:rPr>
        <w:t>и</w:t>
      </w:r>
      <w:r>
        <w:rPr>
          <w:rStyle w:val="apple-converted-space"/>
          <w:rFonts w:ascii="Tahoma" w:hAnsi="Tahoma" w:cs="Tahoma"/>
          <w:color w:val="58341C"/>
          <w:sz w:val="18"/>
          <w:szCs w:val="18"/>
        </w:rPr>
        <w:t> </w:t>
      </w:r>
      <w:r>
        <w:rPr>
          <w:rStyle w:val="Strong"/>
          <w:rFonts w:ascii="Tahoma" w:hAnsi="Tahoma" w:cs="Tahoma"/>
          <w:color w:val="58341C"/>
          <w:sz w:val="18"/>
          <w:szCs w:val="18"/>
        </w:rPr>
        <w:t>Куявия</w:t>
      </w:r>
      <w:r>
        <w:rPr>
          <w:rFonts w:ascii="Tahoma" w:hAnsi="Tahoma" w:cs="Tahoma"/>
          <w:color w:val="58341C"/>
          <w:sz w:val="18"/>
          <w:szCs w:val="18"/>
        </w:rPr>
        <w:t>. Степные воины</w:t>
      </w:r>
      <w:r>
        <w:rPr>
          <w:rStyle w:val="apple-converted-space"/>
          <w:rFonts w:ascii="Tahoma" w:hAnsi="Tahoma" w:cs="Tahoma"/>
          <w:color w:val="58341C"/>
          <w:sz w:val="18"/>
          <w:szCs w:val="18"/>
        </w:rPr>
        <w:t> </w:t>
      </w:r>
      <w:r>
        <w:rPr>
          <w:rStyle w:val="Strong"/>
          <w:rFonts w:ascii="Tahoma" w:hAnsi="Tahoma" w:cs="Tahoma"/>
          <w:color w:val="58341C"/>
          <w:sz w:val="18"/>
          <w:szCs w:val="18"/>
        </w:rPr>
        <w:t>артане</w:t>
      </w:r>
      <w:r>
        <w:rPr>
          <w:rStyle w:val="apple-converted-space"/>
          <w:rFonts w:ascii="Tahoma" w:hAnsi="Tahoma" w:cs="Tahoma"/>
          <w:color w:val="58341C"/>
          <w:sz w:val="18"/>
          <w:szCs w:val="18"/>
        </w:rPr>
        <w:t> </w:t>
      </w:r>
      <w:r>
        <w:rPr>
          <w:rFonts w:ascii="Tahoma" w:hAnsi="Tahoma" w:cs="Tahoma"/>
          <w:color w:val="58341C"/>
          <w:sz w:val="18"/>
          <w:szCs w:val="18"/>
        </w:rPr>
        <w:t>славятся своей отвагой и физической силой, а развитая цивилизация</w:t>
      </w:r>
      <w:r>
        <w:rPr>
          <w:rStyle w:val="apple-converted-space"/>
          <w:rFonts w:ascii="Tahoma" w:hAnsi="Tahoma" w:cs="Tahoma"/>
          <w:color w:val="58341C"/>
          <w:sz w:val="18"/>
          <w:szCs w:val="18"/>
        </w:rPr>
        <w:t> </w:t>
      </w:r>
      <w:r>
        <w:rPr>
          <w:rStyle w:val="Strong"/>
          <w:rFonts w:ascii="Tahoma" w:hAnsi="Tahoma" w:cs="Tahoma"/>
          <w:color w:val="58341C"/>
          <w:sz w:val="18"/>
          <w:szCs w:val="18"/>
        </w:rPr>
        <w:t>куявов</w:t>
      </w:r>
      <w:r>
        <w:rPr>
          <w:rStyle w:val="apple-converted-space"/>
          <w:rFonts w:ascii="Tahoma" w:hAnsi="Tahoma" w:cs="Tahoma"/>
          <w:color w:val="58341C"/>
          <w:sz w:val="18"/>
          <w:szCs w:val="18"/>
        </w:rPr>
        <w:t> </w:t>
      </w:r>
      <w:r>
        <w:rPr>
          <w:rFonts w:ascii="Tahoma" w:hAnsi="Tahoma" w:cs="Tahoma"/>
          <w:color w:val="58341C"/>
          <w:sz w:val="18"/>
          <w:szCs w:val="18"/>
        </w:rPr>
        <w:t>в большей степени полагается на магию. Историк пишет: «От древних авторов дошли сведения, что задолго до возникновения Киевской Руси на тех же просторах существовали могучие государства: Куявия, Славия, Артания</w:t>
      </w:r>
      <w:r w:rsidRPr="00F301BB">
        <w:rPr>
          <w:rFonts w:ascii="Tahoma" w:hAnsi="Tahoma" w:cs="Tahoma"/>
          <w:color w:val="58341C"/>
          <w:sz w:val="18"/>
          <w:szCs w:val="18"/>
        </w:rPr>
        <w:t>.</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По статистике Майл.ру эту игру играет примерно 100 000 человек по всему миру. Чтоб начать играть игру у тебя должен быть действующие е-майл на любой из почтовых платформ.</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Например, мои знакомые в этой игре из Украины, Казахстана, Молдавии, РФ, Германии, США, Бурятии, Латвии и Белоруссии. Часто, во время игровых соревнований мы общаемся по скайпу. В эту игру играет много девушек, что делает досуг более интересным.</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Царями этих государств есть Иггельд, Мрак и Придон, они собирают под свое крыло отважных воинов, которые могут сражаться и защищать честь и приносить славу своему народу, так и рукодельников-умельцев которые могут обеспечить всем необходимыми продуктами и боевыми запасами своих воинов.</w:t>
      </w:r>
    </w:p>
    <w:p w:rsidR="007E0B04" w:rsidRPr="00F301BB" w:rsidRDefault="007E0B04" w:rsidP="00CA35DC">
      <w:pPr>
        <w:ind w:firstLine="708"/>
        <w:jc w:val="both"/>
        <w:rPr>
          <w:rFonts w:ascii="Tahoma" w:hAnsi="Tahoma" w:cs="Tahoma"/>
          <w:color w:val="58341C"/>
          <w:sz w:val="18"/>
          <w:szCs w:val="18"/>
        </w:rPr>
      </w:pPr>
      <w:r>
        <w:rPr>
          <w:rFonts w:ascii="Tahoma" w:hAnsi="Tahoma" w:cs="Tahoma"/>
          <w:color w:val="58341C"/>
          <w:sz w:val="18"/>
          <w:szCs w:val="18"/>
        </w:rPr>
        <w:t>Каждый игрок может сражаться и добывать игровые ресурсы. Кому-то больше нравиться воевать, а кому-то вести мирный способ жизни в городских или сельских местностях.</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Разнообразные локации, охота, профессии, многочисленные квесты с участием знакомых персонажей доступны в этой игре.</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Боевая система онлайн игры «Троецарствие» основывается на спеллах и скиллах (заклинаниях и особых умениях), что позволяет ощутить истинную мощь магии и специальных возможностей своего персонажа. Тут есть повсеместные схватки между игроками (</w:t>
      </w:r>
      <w:r>
        <w:rPr>
          <w:rStyle w:val="Strong"/>
          <w:rFonts w:ascii="Tahoma" w:hAnsi="Tahoma" w:cs="Tahoma"/>
          <w:color w:val="58341C"/>
          <w:sz w:val="18"/>
          <w:szCs w:val="18"/>
        </w:rPr>
        <w:t>PvP</w:t>
      </w:r>
      <w:r>
        <w:rPr>
          <w:rFonts w:ascii="Tahoma" w:hAnsi="Tahoma" w:cs="Tahoma"/>
          <w:color w:val="58341C"/>
          <w:sz w:val="18"/>
          <w:szCs w:val="18"/>
        </w:rPr>
        <w:t>) и между целыми командами игроков количеством 2 на 2, 8 на 8, 30 на 30, а также хаотичные бои с количеством участников до 500 на 500 – еще одна важная особенность «Троецарствия»</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Развитие персонажа осуществляется от серого неопытного бойца 1 уровня, до 14 уровня, который на сегодня есть максимальным. Разница в силе удара между ними примерно составляет – 100 раз. Свою военную карьеру каждый игрок начинает с Новичка и дальше по мере участия боевых сражениях может заработать себе звание десятника, сотника, тысячника, властелина небес и т.д., аж до вершителя судеб. Оружие воина тоже улучшается по мере заработанной славы и добытого опыта.</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При выполнении заданий, назначенных своим царем, воин может заработать себе ездовое животное, которое помогает ему в пути и бою. Также он зарабатывает авторитет среди игроков и кланов.</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На просторах мира онлайн игры «Троецарствия», помимо других игроков, можно встретите множество разнообразных монстров (или ботов - противников, управляемых компьютером).</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«Троецарствие» – не только арена кровавых сражений армий Артании и Куявии, но и сказочный мир, полный невероятных приключений и удивительных событий, населенный десятками оригинальных персонажей со своими индивидуальными характерами и судьбами. Тут есть возможность выполнить множество самых разных по сложности и сюжету заданий. Ведь в вашей помощи нуждаются очень многие: от простого ремесленника до могущественного царя и искусного колдуна. За каждый успешно завершенный квест вы будете получаете достойное вознаграждение. </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 xml:space="preserve">Самые сильные воины царств есть Регулюм (Куявия) и Шарах (Артания). </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Также тут есть форумы, где люди общаются на любые темы, кроме деструктива по отношению к игре и религиозных тем.</w:t>
      </w:r>
    </w:p>
    <w:p w:rsidR="007E0B04" w:rsidRDefault="007E0B04" w:rsidP="00CA35DC">
      <w:pPr>
        <w:ind w:firstLine="708"/>
        <w:jc w:val="both"/>
        <w:rPr>
          <w:rFonts w:ascii="Tahoma" w:hAnsi="Tahoma" w:cs="Tahoma"/>
          <w:color w:val="58341C"/>
          <w:sz w:val="18"/>
          <w:szCs w:val="18"/>
        </w:rPr>
      </w:pPr>
      <w:r>
        <w:rPr>
          <w:rFonts w:ascii="Tahoma" w:hAnsi="Tahoma" w:cs="Tahoma"/>
          <w:color w:val="58341C"/>
          <w:sz w:val="18"/>
          <w:szCs w:val="18"/>
        </w:rPr>
        <w:t xml:space="preserve">Игра имеет свои системные требования: высокоскоростное интернет подключение от 2Мбит/с, наличие браузера </w:t>
      </w:r>
      <w:r>
        <w:rPr>
          <w:rFonts w:ascii="Tahoma" w:hAnsi="Tahoma" w:cs="Tahoma"/>
          <w:color w:val="58341C"/>
          <w:sz w:val="18"/>
          <w:szCs w:val="18"/>
          <w:lang w:val="en-US"/>
        </w:rPr>
        <w:t>Chrome</w:t>
      </w:r>
      <w:r>
        <w:rPr>
          <w:rFonts w:ascii="Tahoma" w:hAnsi="Tahoma" w:cs="Tahoma"/>
          <w:color w:val="58341C"/>
          <w:sz w:val="18"/>
          <w:szCs w:val="18"/>
        </w:rPr>
        <w:t>, отсутствие фаерволов и прокси, дисплей с разрешением 1024*768, процессор от Пентиум 4 от 2000 МГц, оперативная память от 512 МБ, видеокарта с памятью не меньше 64 МБ, звуковая карта.</w:t>
      </w:r>
    </w:p>
    <w:p w:rsidR="007E0B04" w:rsidRPr="00CA35DC" w:rsidRDefault="007E0B04" w:rsidP="00CA35DC">
      <w:pPr>
        <w:ind w:firstLine="708"/>
        <w:jc w:val="both"/>
      </w:pPr>
      <w:r>
        <w:rPr>
          <w:rFonts w:ascii="Tahoma" w:hAnsi="Tahoma" w:cs="Tahoma"/>
          <w:color w:val="58341C"/>
          <w:sz w:val="18"/>
          <w:szCs w:val="18"/>
        </w:rPr>
        <w:t>Благодарю вас за внимание, надеюсь Вам было интересно и увлекательно.</w:t>
      </w:r>
    </w:p>
    <w:sectPr w:rsidR="007E0B04" w:rsidRPr="00CA35DC" w:rsidSect="00496BD4">
      <w:pgSz w:w="11906" w:h="16838"/>
      <w:pgMar w:top="568"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643"/>
    <w:multiLevelType w:val="hybridMultilevel"/>
    <w:tmpl w:val="5C7464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7DB0344"/>
    <w:multiLevelType w:val="hybridMultilevel"/>
    <w:tmpl w:val="C880906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3710D70"/>
    <w:multiLevelType w:val="hybridMultilevel"/>
    <w:tmpl w:val="592A0C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91567B3"/>
    <w:multiLevelType w:val="hybridMultilevel"/>
    <w:tmpl w:val="ADBCA0A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nsid w:val="1CD8367E"/>
    <w:multiLevelType w:val="hybridMultilevel"/>
    <w:tmpl w:val="1804D03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23616DD0"/>
    <w:multiLevelType w:val="hybridMultilevel"/>
    <w:tmpl w:val="683434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254F7CDD"/>
    <w:multiLevelType w:val="multilevel"/>
    <w:tmpl w:val="E0EE8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8D1157A"/>
    <w:multiLevelType w:val="hybridMultilevel"/>
    <w:tmpl w:val="6FA0B36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8">
    <w:nsid w:val="2AAD5E55"/>
    <w:multiLevelType w:val="hybridMultilevel"/>
    <w:tmpl w:val="8536E3C8"/>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
    <w:nsid w:val="341967C2"/>
    <w:multiLevelType w:val="hybridMultilevel"/>
    <w:tmpl w:val="C240AD9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3E516F79"/>
    <w:multiLevelType w:val="multilevel"/>
    <w:tmpl w:val="85C69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4274C24"/>
    <w:multiLevelType w:val="hybridMultilevel"/>
    <w:tmpl w:val="85C693C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44825F64"/>
    <w:multiLevelType w:val="hybridMultilevel"/>
    <w:tmpl w:val="F04ACB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52624D9E"/>
    <w:multiLevelType w:val="hybridMultilevel"/>
    <w:tmpl w:val="DAD23A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5496504C"/>
    <w:multiLevelType w:val="hybridMultilevel"/>
    <w:tmpl w:val="EE56103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664D63E4"/>
    <w:multiLevelType w:val="hybridMultilevel"/>
    <w:tmpl w:val="213A24B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679F7B8A"/>
    <w:multiLevelType w:val="multilevel"/>
    <w:tmpl w:val="1A940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7F02B7D"/>
    <w:multiLevelType w:val="hybridMultilevel"/>
    <w:tmpl w:val="6FA0B36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8">
    <w:nsid w:val="6B515676"/>
    <w:multiLevelType w:val="hybridMultilevel"/>
    <w:tmpl w:val="7A741228"/>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9">
    <w:nsid w:val="6D971258"/>
    <w:multiLevelType w:val="multilevel"/>
    <w:tmpl w:val="C88090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E6F72BB"/>
    <w:multiLevelType w:val="multilevel"/>
    <w:tmpl w:val="C88090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4763530"/>
    <w:multiLevelType w:val="hybridMultilevel"/>
    <w:tmpl w:val="E38876B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77721FA1"/>
    <w:multiLevelType w:val="hybridMultilevel"/>
    <w:tmpl w:val="1590B7C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78C97DDF"/>
    <w:multiLevelType w:val="hybridMultilevel"/>
    <w:tmpl w:val="2BC0C27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14"/>
  </w:num>
  <w:num w:numId="2">
    <w:abstractNumId w:val="17"/>
  </w:num>
  <w:num w:numId="3">
    <w:abstractNumId w:val="7"/>
  </w:num>
  <w:num w:numId="4">
    <w:abstractNumId w:val="3"/>
  </w:num>
  <w:num w:numId="5">
    <w:abstractNumId w:val="4"/>
  </w:num>
  <w:num w:numId="6">
    <w:abstractNumId w:val="23"/>
  </w:num>
  <w:num w:numId="7">
    <w:abstractNumId w:val="12"/>
  </w:num>
  <w:num w:numId="8">
    <w:abstractNumId w:val="16"/>
  </w:num>
  <w:num w:numId="9">
    <w:abstractNumId w:val="6"/>
  </w:num>
  <w:num w:numId="10">
    <w:abstractNumId w:val="2"/>
  </w:num>
  <w:num w:numId="11">
    <w:abstractNumId w:val="9"/>
  </w:num>
  <w:num w:numId="12">
    <w:abstractNumId w:val="8"/>
  </w:num>
  <w:num w:numId="13">
    <w:abstractNumId w:val="5"/>
  </w:num>
  <w:num w:numId="14">
    <w:abstractNumId w:val="15"/>
  </w:num>
  <w:num w:numId="15">
    <w:abstractNumId w:val="13"/>
  </w:num>
  <w:num w:numId="16">
    <w:abstractNumId w:val="0"/>
  </w:num>
  <w:num w:numId="17">
    <w:abstractNumId w:val="21"/>
  </w:num>
  <w:num w:numId="18">
    <w:abstractNumId w:val="18"/>
  </w:num>
  <w:num w:numId="19">
    <w:abstractNumId w:val="1"/>
  </w:num>
  <w:num w:numId="20">
    <w:abstractNumId w:val="19"/>
  </w:num>
  <w:num w:numId="21">
    <w:abstractNumId w:val="22"/>
  </w:num>
  <w:num w:numId="22">
    <w:abstractNumId w:val="20"/>
  </w:num>
  <w:num w:numId="23">
    <w:abstractNumId w:val="1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0E92"/>
    <w:rsid w:val="0000135E"/>
    <w:rsid w:val="00006827"/>
    <w:rsid w:val="00010DE6"/>
    <w:rsid w:val="00016D39"/>
    <w:rsid w:val="0001717E"/>
    <w:rsid w:val="000239FA"/>
    <w:rsid w:val="00037C42"/>
    <w:rsid w:val="00041533"/>
    <w:rsid w:val="00080515"/>
    <w:rsid w:val="00080E31"/>
    <w:rsid w:val="0008692E"/>
    <w:rsid w:val="000A02AD"/>
    <w:rsid w:val="000B0F43"/>
    <w:rsid w:val="000B489D"/>
    <w:rsid w:val="000C1C77"/>
    <w:rsid w:val="000C1F25"/>
    <w:rsid w:val="000F185B"/>
    <w:rsid w:val="000F2116"/>
    <w:rsid w:val="00104522"/>
    <w:rsid w:val="001117D6"/>
    <w:rsid w:val="0012428A"/>
    <w:rsid w:val="00130B03"/>
    <w:rsid w:val="00132824"/>
    <w:rsid w:val="001334E3"/>
    <w:rsid w:val="00140EDA"/>
    <w:rsid w:val="001459FD"/>
    <w:rsid w:val="00150BC3"/>
    <w:rsid w:val="001512A9"/>
    <w:rsid w:val="001539E1"/>
    <w:rsid w:val="00165E2D"/>
    <w:rsid w:val="001666CF"/>
    <w:rsid w:val="00166881"/>
    <w:rsid w:val="00182090"/>
    <w:rsid w:val="00193ADB"/>
    <w:rsid w:val="001946DD"/>
    <w:rsid w:val="001B2520"/>
    <w:rsid w:val="001B2E38"/>
    <w:rsid w:val="001B62DC"/>
    <w:rsid w:val="001D2C64"/>
    <w:rsid w:val="001D6A51"/>
    <w:rsid w:val="001E1299"/>
    <w:rsid w:val="001E27CD"/>
    <w:rsid w:val="001E2D96"/>
    <w:rsid w:val="001F21E7"/>
    <w:rsid w:val="001F42E4"/>
    <w:rsid w:val="002077CE"/>
    <w:rsid w:val="00213935"/>
    <w:rsid w:val="00223053"/>
    <w:rsid w:val="002250A3"/>
    <w:rsid w:val="00227243"/>
    <w:rsid w:val="00233EC3"/>
    <w:rsid w:val="00234243"/>
    <w:rsid w:val="0023535B"/>
    <w:rsid w:val="00237B5F"/>
    <w:rsid w:val="00254523"/>
    <w:rsid w:val="00264722"/>
    <w:rsid w:val="0026681F"/>
    <w:rsid w:val="00266C26"/>
    <w:rsid w:val="00272B43"/>
    <w:rsid w:val="0027719B"/>
    <w:rsid w:val="0027768A"/>
    <w:rsid w:val="0028223B"/>
    <w:rsid w:val="00287B5B"/>
    <w:rsid w:val="00295099"/>
    <w:rsid w:val="002A03B5"/>
    <w:rsid w:val="002A477F"/>
    <w:rsid w:val="002C5854"/>
    <w:rsid w:val="002D027C"/>
    <w:rsid w:val="002D3CE2"/>
    <w:rsid w:val="002F1889"/>
    <w:rsid w:val="002F454E"/>
    <w:rsid w:val="002F6237"/>
    <w:rsid w:val="002F657F"/>
    <w:rsid w:val="00313FE9"/>
    <w:rsid w:val="0032138E"/>
    <w:rsid w:val="003229F5"/>
    <w:rsid w:val="00332E0D"/>
    <w:rsid w:val="00334611"/>
    <w:rsid w:val="0033570A"/>
    <w:rsid w:val="00340BE5"/>
    <w:rsid w:val="00344706"/>
    <w:rsid w:val="003469F8"/>
    <w:rsid w:val="00355453"/>
    <w:rsid w:val="00360C84"/>
    <w:rsid w:val="0038606D"/>
    <w:rsid w:val="003904A7"/>
    <w:rsid w:val="00393FA0"/>
    <w:rsid w:val="003B4DA6"/>
    <w:rsid w:val="003B7941"/>
    <w:rsid w:val="003C49E7"/>
    <w:rsid w:val="003D1BA0"/>
    <w:rsid w:val="003D65FB"/>
    <w:rsid w:val="003E4B5B"/>
    <w:rsid w:val="004001D3"/>
    <w:rsid w:val="0040118C"/>
    <w:rsid w:val="0040795F"/>
    <w:rsid w:val="004210B7"/>
    <w:rsid w:val="00422A57"/>
    <w:rsid w:val="00427CDF"/>
    <w:rsid w:val="00434F1A"/>
    <w:rsid w:val="0044426B"/>
    <w:rsid w:val="0044492F"/>
    <w:rsid w:val="00446DE3"/>
    <w:rsid w:val="0045027E"/>
    <w:rsid w:val="00455D56"/>
    <w:rsid w:val="00467AF6"/>
    <w:rsid w:val="00470247"/>
    <w:rsid w:val="004735C5"/>
    <w:rsid w:val="0047475F"/>
    <w:rsid w:val="00496BD4"/>
    <w:rsid w:val="004A2FB0"/>
    <w:rsid w:val="004B36D8"/>
    <w:rsid w:val="004C133C"/>
    <w:rsid w:val="004D3642"/>
    <w:rsid w:val="004F2100"/>
    <w:rsid w:val="004F753F"/>
    <w:rsid w:val="00513DD7"/>
    <w:rsid w:val="00546732"/>
    <w:rsid w:val="00546CDE"/>
    <w:rsid w:val="00562BA4"/>
    <w:rsid w:val="0057122B"/>
    <w:rsid w:val="00580640"/>
    <w:rsid w:val="005C6B38"/>
    <w:rsid w:val="005D2FE9"/>
    <w:rsid w:val="005D72B9"/>
    <w:rsid w:val="005F1AFD"/>
    <w:rsid w:val="00601C21"/>
    <w:rsid w:val="00615F5D"/>
    <w:rsid w:val="006230A3"/>
    <w:rsid w:val="00625C5D"/>
    <w:rsid w:val="00626EF0"/>
    <w:rsid w:val="00633140"/>
    <w:rsid w:val="00641D8A"/>
    <w:rsid w:val="00650F4D"/>
    <w:rsid w:val="00651BC7"/>
    <w:rsid w:val="0065219A"/>
    <w:rsid w:val="00662153"/>
    <w:rsid w:val="00680B07"/>
    <w:rsid w:val="00691A7F"/>
    <w:rsid w:val="00693CBE"/>
    <w:rsid w:val="00695271"/>
    <w:rsid w:val="006B1461"/>
    <w:rsid w:val="006B3A29"/>
    <w:rsid w:val="006B4C13"/>
    <w:rsid w:val="006D0CBC"/>
    <w:rsid w:val="006D280F"/>
    <w:rsid w:val="006F1CCA"/>
    <w:rsid w:val="00702D82"/>
    <w:rsid w:val="007206D2"/>
    <w:rsid w:val="00727F6B"/>
    <w:rsid w:val="00730470"/>
    <w:rsid w:val="007448A6"/>
    <w:rsid w:val="00746B3F"/>
    <w:rsid w:val="00747DE7"/>
    <w:rsid w:val="00750E92"/>
    <w:rsid w:val="0075686D"/>
    <w:rsid w:val="00763A9E"/>
    <w:rsid w:val="007659D7"/>
    <w:rsid w:val="00770432"/>
    <w:rsid w:val="00780C97"/>
    <w:rsid w:val="00781115"/>
    <w:rsid w:val="007828F8"/>
    <w:rsid w:val="00794FF3"/>
    <w:rsid w:val="007A486D"/>
    <w:rsid w:val="007B4584"/>
    <w:rsid w:val="007D167D"/>
    <w:rsid w:val="007E0B04"/>
    <w:rsid w:val="007E10F6"/>
    <w:rsid w:val="007E1237"/>
    <w:rsid w:val="007E2A90"/>
    <w:rsid w:val="007F6C15"/>
    <w:rsid w:val="00820079"/>
    <w:rsid w:val="0082246E"/>
    <w:rsid w:val="00824158"/>
    <w:rsid w:val="00830EAC"/>
    <w:rsid w:val="00833528"/>
    <w:rsid w:val="0084342C"/>
    <w:rsid w:val="0085476E"/>
    <w:rsid w:val="008644ED"/>
    <w:rsid w:val="0089621B"/>
    <w:rsid w:val="008A512D"/>
    <w:rsid w:val="008A5D9F"/>
    <w:rsid w:val="008C4C83"/>
    <w:rsid w:val="008C7E1C"/>
    <w:rsid w:val="008D06E2"/>
    <w:rsid w:val="008E08E6"/>
    <w:rsid w:val="008E6356"/>
    <w:rsid w:val="008F1D09"/>
    <w:rsid w:val="008F3BC0"/>
    <w:rsid w:val="009123E3"/>
    <w:rsid w:val="00932F48"/>
    <w:rsid w:val="00934103"/>
    <w:rsid w:val="00934425"/>
    <w:rsid w:val="00946EE7"/>
    <w:rsid w:val="009501BC"/>
    <w:rsid w:val="00992174"/>
    <w:rsid w:val="009A04A6"/>
    <w:rsid w:val="009A6A9E"/>
    <w:rsid w:val="009B38D9"/>
    <w:rsid w:val="009D0C4D"/>
    <w:rsid w:val="009D7E46"/>
    <w:rsid w:val="009F120A"/>
    <w:rsid w:val="00A20DF4"/>
    <w:rsid w:val="00A243B3"/>
    <w:rsid w:val="00A4399F"/>
    <w:rsid w:val="00A502A6"/>
    <w:rsid w:val="00A508EF"/>
    <w:rsid w:val="00A65714"/>
    <w:rsid w:val="00A85621"/>
    <w:rsid w:val="00A958CC"/>
    <w:rsid w:val="00AA2443"/>
    <w:rsid w:val="00AA66BB"/>
    <w:rsid w:val="00AC4489"/>
    <w:rsid w:val="00AD633A"/>
    <w:rsid w:val="00AE181E"/>
    <w:rsid w:val="00AF5155"/>
    <w:rsid w:val="00AF6CB8"/>
    <w:rsid w:val="00B155D2"/>
    <w:rsid w:val="00B3780B"/>
    <w:rsid w:val="00B426A3"/>
    <w:rsid w:val="00B450D2"/>
    <w:rsid w:val="00B52B7A"/>
    <w:rsid w:val="00B6016A"/>
    <w:rsid w:val="00B65AE0"/>
    <w:rsid w:val="00BA5D3D"/>
    <w:rsid w:val="00BA5E1D"/>
    <w:rsid w:val="00BA5E5D"/>
    <w:rsid w:val="00BB0ED6"/>
    <w:rsid w:val="00BB68AA"/>
    <w:rsid w:val="00BB7845"/>
    <w:rsid w:val="00BC2668"/>
    <w:rsid w:val="00BC501B"/>
    <w:rsid w:val="00BC5A33"/>
    <w:rsid w:val="00BE198D"/>
    <w:rsid w:val="00BF79F0"/>
    <w:rsid w:val="00C07C16"/>
    <w:rsid w:val="00C10857"/>
    <w:rsid w:val="00C21FC2"/>
    <w:rsid w:val="00C23856"/>
    <w:rsid w:val="00C300D5"/>
    <w:rsid w:val="00C30193"/>
    <w:rsid w:val="00C37434"/>
    <w:rsid w:val="00C5105F"/>
    <w:rsid w:val="00C72DA5"/>
    <w:rsid w:val="00C7522C"/>
    <w:rsid w:val="00C84245"/>
    <w:rsid w:val="00C941D4"/>
    <w:rsid w:val="00C951A6"/>
    <w:rsid w:val="00CA35DC"/>
    <w:rsid w:val="00CB00F1"/>
    <w:rsid w:val="00CD0C16"/>
    <w:rsid w:val="00CD49A7"/>
    <w:rsid w:val="00CE13A2"/>
    <w:rsid w:val="00CE38CC"/>
    <w:rsid w:val="00CF118E"/>
    <w:rsid w:val="00CF43C5"/>
    <w:rsid w:val="00D0690D"/>
    <w:rsid w:val="00D06FA6"/>
    <w:rsid w:val="00D15269"/>
    <w:rsid w:val="00D21470"/>
    <w:rsid w:val="00D2269A"/>
    <w:rsid w:val="00D22E04"/>
    <w:rsid w:val="00D33E97"/>
    <w:rsid w:val="00D36720"/>
    <w:rsid w:val="00D503B9"/>
    <w:rsid w:val="00D53DFA"/>
    <w:rsid w:val="00D61CBE"/>
    <w:rsid w:val="00D70A16"/>
    <w:rsid w:val="00D74CCD"/>
    <w:rsid w:val="00D75757"/>
    <w:rsid w:val="00D80FEF"/>
    <w:rsid w:val="00D868CE"/>
    <w:rsid w:val="00D940BE"/>
    <w:rsid w:val="00D954E1"/>
    <w:rsid w:val="00DA2633"/>
    <w:rsid w:val="00DA3BDC"/>
    <w:rsid w:val="00DA74B3"/>
    <w:rsid w:val="00DC25FA"/>
    <w:rsid w:val="00DC6F43"/>
    <w:rsid w:val="00DE30D7"/>
    <w:rsid w:val="00DE382E"/>
    <w:rsid w:val="00DE6EFF"/>
    <w:rsid w:val="00E502B7"/>
    <w:rsid w:val="00E644D7"/>
    <w:rsid w:val="00E735F3"/>
    <w:rsid w:val="00E7620B"/>
    <w:rsid w:val="00E94A52"/>
    <w:rsid w:val="00E97F36"/>
    <w:rsid w:val="00EA0CA1"/>
    <w:rsid w:val="00EB52E0"/>
    <w:rsid w:val="00EB7770"/>
    <w:rsid w:val="00ED2EAC"/>
    <w:rsid w:val="00EE2AF2"/>
    <w:rsid w:val="00EF0AF6"/>
    <w:rsid w:val="00EF0ED9"/>
    <w:rsid w:val="00F049D5"/>
    <w:rsid w:val="00F301BB"/>
    <w:rsid w:val="00F31598"/>
    <w:rsid w:val="00F40EB7"/>
    <w:rsid w:val="00F41716"/>
    <w:rsid w:val="00F41B56"/>
    <w:rsid w:val="00F64847"/>
    <w:rsid w:val="00F674F6"/>
    <w:rsid w:val="00F771A4"/>
    <w:rsid w:val="00F859CD"/>
    <w:rsid w:val="00F879E6"/>
    <w:rsid w:val="00FC52D5"/>
    <w:rsid w:val="00FC55A4"/>
    <w:rsid w:val="00FD1F9F"/>
    <w:rsid w:val="00FE4EF7"/>
    <w:rsid w:val="00FE75DD"/>
    <w:rsid w:val="00FF30C6"/>
    <w:rsid w:val="00FF37CE"/>
    <w:rsid w:val="00FF74E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6B"/>
    <w:pPr>
      <w:spacing w:after="200" w:line="276" w:lineRule="auto"/>
    </w:pPr>
    <w:rPr>
      <w:rFonts w:cs="Calibri"/>
      <w:lang w:eastAsia="en-US"/>
    </w:rPr>
  </w:style>
  <w:style w:type="paragraph" w:styleId="Heading2">
    <w:name w:val="heading 2"/>
    <w:basedOn w:val="Normal"/>
    <w:next w:val="Normal"/>
    <w:link w:val="Heading2Char"/>
    <w:uiPriority w:val="99"/>
    <w:qFormat/>
    <w:rsid w:val="001117D6"/>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117D6"/>
    <w:rPr>
      <w:rFonts w:ascii="Cambria" w:hAnsi="Cambria" w:cs="Cambria"/>
      <w:b/>
      <w:bCs/>
      <w:color w:val="4F81BD"/>
      <w:sz w:val="26"/>
      <w:szCs w:val="26"/>
    </w:rPr>
  </w:style>
  <w:style w:type="paragraph" w:styleId="ListParagraph">
    <w:name w:val="List Paragraph"/>
    <w:basedOn w:val="Normal"/>
    <w:uiPriority w:val="99"/>
    <w:qFormat/>
    <w:rsid w:val="00750E92"/>
    <w:pPr>
      <w:ind w:left="720"/>
    </w:pPr>
  </w:style>
  <w:style w:type="paragraph" w:styleId="NoSpacing">
    <w:name w:val="No Spacing"/>
    <w:uiPriority w:val="99"/>
    <w:qFormat/>
    <w:rsid w:val="0085476E"/>
    <w:rPr>
      <w:rFonts w:cs="Calibri"/>
      <w:lang w:eastAsia="en-US"/>
    </w:rPr>
  </w:style>
  <w:style w:type="paragraph" w:styleId="NormalWeb">
    <w:name w:val="Normal (Web)"/>
    <w:basedOn w:val="Normal"/>
    <w:uiPriority w:val="99"/>
    <w:semiHidden/>
    <w:rsid w:val="0028223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Strong">
    <w:name w:val="Strong"/>
    <w:basedOn w:val="DefaultParagraphFont"/>
    <w:uiPriority w:val="99"/>
    <w:qFormat/>
    <w:rsid w:val="00A4399F"/>
    <w:rPr>
      <w:b/>
      <w:bCs/>
    </w:rPr>
  </w:style>
  <w:style w:type="character" w:customStyle="1" w:styleId="apple-converted-space">
    <w:name w:val="apple-converted-space"/>
    <w:basedOn w:val="DefaultParagraphFont"/>
    <w:uiPriority w:val="99"/>
    <w:rsid w:val="00A4399F"/>
  </w:style>
  <w:style w:type="character" w:styleId="Emphasis">
    <w:name w:val="Emphasis"/>
    <w:basedOn w:val="DefaultParagraphFont"/>
    <w:uiPriority w:val="99"/>
    <w:qFormat/>
    <w:rsid w:val="00A4399F"/>
    <w:rPr>
      <w:i/>
      <w:iCs/>
    </w:rPr>
  </w:style>
  <w:style w:type="paragraph" w:styleId="BalloonText">
    <w:name w:val="Balloon Text"/>
    <w:basedOn w:val="Normal"/>
    <w:link w:val="BalloonTextChar"/>
    <w:uiPriority w:val="99"/>
    <w:semiHidden/>
    <w:rsid w:val="00ED2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D2EA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6501363">
      <w:marLeft w:val="0"/>
      <w:marRight w:val="0"/>
      <w:marTop w:val="0"/>
      <w:marBottom w:val="0"/>
      <w:divBdr>
        <w:top w:val="none" w:sz="0" w:space="0" w:color="auto"/>
        <w:left w:val="none" w:sz="0" w:space="0" w:color="auto"/>
        <w:bottom w:val="none" w:sz="0" w:space="0" w:color="auto"/>
        <w:right w:val="none" w:sz="0" w:space="0" w:color="auto"/>
      </w:divBdr>
      <w:divsChild>
        <w:div w:id="156501365">
          <w:marLeft w:val="240"/>
          <w:marRight w:val="0"/>
          <w:marTop w:val="240"/>
          <w:marBottom w:val="0"/>
          <w:divBdr>
            <w:top w:val="none" w:sz="0" w:space="0" w:color="auto"/>
            <w:left w:val="none" w:sz="0" w:space="0" w:color="auto"/>
            <w:bottom w:val="none" w:sz="0" w:space="0" w:color="auto"/>
            <w:right w:val="none" w:sz="0" w:space="0" w:color="auto"/>
          </w:divBdr>
          <w:divsChild>
            <w:div w:id="156501362">
              <w:marLeft w:val="0"/>
              <w:marRight w:val="0"/>
              <w:marTop w:val="0"/>
              <w:marBottom w:val="0"/>
              <w:divBdr>
                <w:top w:val="none" w:sz="0" w:space="0" w:color="auto"/>
                <w:left w:val="none" w:sz="0" w:space="0" w:color="auto"/>
                <w:bottom w:val="none" w:sz="0" w:space="0" w:color="auto"/>
                <w:right w:val="none" w:sz="0" w:space="0" w:color="auto"/>
              </w:divBdr>
            </w:div>
            <w:div w:id="156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364">
      <w:marLeft w:val="0"/>
      <w:marRight w:val="0"/>
      <w:marTop w:val="0"/>
      <w:marBottom w:val="0"/>
      <w:divBdr>
        <w:top w:val="none" w:sz="0" w:space="0" w:color="auto"/>
        <w:left w:val="none" w:sz="0" w:space="0" w:color="auto"/>
        <w:bottom w:val="none" w:sz="0" w:space="0" w:color="auto"/>
        <w:right w:val="none" w:sz="0" w:space="0" w:color="auto"/>
      </w:divBdr>
    </w:div>
    <w:div w:id="156501367">
      <w:marLeft w:val="0"/>
      <w:marRight w:val="0"/>
      <w:marTop w:val="0"/>
      <w:marBottom w:val="0"/>
      <w:divBdr>
        <w:top w:val="none" w:sz="0" w:space="0" w:color="auto"/>
        <w:left w:val="none" w:sz="0" w:space="0" w:color="auto"/>
        <w:bottom w:val="none" w:sz="0" w:space="0" w:color="auto"/>
        <w:right w:val="none" w:sz="0" w:space="0" w:color="auto"/>
      </w:divBdr>
    </w:div>
    <w:div w:id="1565013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617</TotalTime>
  <Pages>3</Pages>
  <Words>1569</Words>
  <Characters>8944</Characters>
  <Application>Microsoft Office Outlook</Application>
  <DocSecurity>0</DocSecurity>
  <Lines>0</Lines>
  <Paragraphs>0</Paragraphs>
  <ScaleCrop>false</ScaleCrop>
  <Company>ita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viktor</cp:lastModifiedBy>
  <cp:revision>28</cp:revision>
  <cp:lastPrinted>2016-04-20T08:38:00Z</cp:lastPrinted>
  <dcterms:created xsi:type="dcterms:W3CDTF">2016-04-17T14:23:00Z</dcterms:created>
  <dcterms:modified xsi:type="dcterms:W3CDTF">2016-05-03T19:18:00Z</dcterms:modified>
</cp:coreProperties>
</file>